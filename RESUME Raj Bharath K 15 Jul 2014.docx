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6B2C" w:rsidRPr="00E810E7" w:rsidRDefault="00B61D00">
      <w:pPr>
        <w:pStyle w:val="ContactInfo"/>
        <w:rPr>
          <w:sz w:val="22"/>
        </w:rPr>
      </w:pPr>
      <w:r w:rsidRPr="00E810E7">
        <w:rPr>
          <w:sz w:val="22"/>
        </w:rPr>
        <w:t>9840859553</w:t>
      </w:r>
      <w:r w:rsidR="00750CC9" w:rsidRPr="00E810E7">
        <w:rPr>
          <w:sz w:val="22"/>
        </w:rPr>
        <w:t xml:space="preserve"> | </w:t>
      </w:r>
      <w:hyperlink r:id="rId9" w:history="1">
        <w:r w:rsidR="0081636B">
          <w:rPr>
            <w:rStyle w:val="Hyperlink"/>
            <w:sz w:val="22"/>
          </w:rPr>
          <w:t>m</w:t>
        </w:r>
        <w:r w:rsidR="0094352E" w:rsidRPr="00E810E7">
          <w:rPr>
            <w:rStyle w:val="Hyperlink"/>
            <w:sz w:val="22"/>
          </w:rPr>
          <w:t>y repos</w:t>
        </w:r>
      </w:hyperlink>
    </w:p>
    <w:p w:rsidR="00E46B2C" w:rsidRPr="00E810E7" w:rsidRDefault="004A468B">
      <w:pPr>
        <w:pStyle w:val="ContactInfo"/>
        <w:rPr>
          <w:rStyle w:val="Emphasis"/>
          <w:sz w:val="22"/>
        </w:rPr>
      </w:pPr>
      <w:hyperlink r:id="rId10" w:history="1">
        <w:r w:rsidR="00B61D00" w:rsidRPr="00E810E7">
          <w:rPr>
            <w:rStyle w:val="Hyperlink"/>
            <w:sz w:val="22"/>
          </w:rPr>
          <w:t>Mail me</w:t>
        </w:r>
      </w:hyperlink>
    </w:p>
    <w:sdt>
      <w:sdtPr>
        <w:rPr>
          <w:sz w:val="36"/>
        </w:rPr>
        <w:alias w:val="Your Name"/>
        <w:tag w:val=""/>
        <w:id w:val="-574512284"/>
        <w:placeholder>
          <w:docPart w:val="A9DC49C3AF5541DC81822A73B2420A59"/>
        </w:placeholder>
        <w:dataBinding w:prefixMappings="xmlns:ns0='http://purl.org/dc/elements/1.1/' xmlns:ns1='http://schemas.openxmlformats.org/package/2006/metadata/core-properties' " w:xpath="/ns1:coreProperties[1]/ns0:creator[1]" w:storeItemID="{6C3C8BC8-F283-45AE-878A-BAB7291924A1}"/>
        <w:text/>
      </w:sdtPr>
      <w:sdtEndPr/>
      <w:sdtContent>
        <w:p w:rsidR="00E46B2C" w:rsidRPr="00E810E7" w:rsidRDefault="00FA4A96">
          <w:pPr>
            <w:pStyle w:val="Name"/>
            <w:rPr>
              <w:sz w:val="36"/>
            </w:rPr>
          </w:pPr>
          <w:r w:rsidRPr="00E810E7">
            <w:rPr>
              <w:sz w:val="36"/>
            </w:rPr>
            <w:t xml:space="preserve">RAJ </w:t>
          </w:r>
          <w:r w:rsidR="00C574FA" w:rsidRPr="00E810E7">
            <w:rPr>
              <w:sz w:val="36"/>
            </w:rPr>
            <w:t>B</w:t>
          </w:r>
          <w:r w:rsidR="004E305B" w:rsidRPr="00E810E7">
            <w:rPr>
              <w:sz w:val="36"/>
            </w:rPr>
            <w:t>HARATH K</w:t>
          </w:r>
          <w:r w:rsidRPr="00E810E7">
            <w:rPr>
              <w:sz w:val="36"/>
            </w:rPr>
            <w:t>ANNAN</w:t>
          </w:r>
        </w:p>
      </w:sdtContent>
    </w:sdt>
    <w:tbl>
      <w:tblPr>
        <w:tblStyle w:val="ResumeTable"/>
        <w:tblW w:w="4962" w:type="pct"/>
        <w:tblLook w:val="04A0" w:firstRow="1" w:lastRow="0" w:firstColumn="1" w:lastColumn="0" w:noHBand="0" w:noVBand="1"/>
        <w:tblCaption w:val="Resume text"/>
        <w:tblDescription w:val="Resume"/>
      </w:tblPr>
      <w:tblGrid>
        <w:gridCol w:w="1764"/>
        <w:gridCol w:w="468"/>
        <w:gridCol w:w="7771"/>
      </w:tblGrid>
      <w:tr w:rsidR="00E46B2C" w:rsidRPr="00E810E7" w:rsidTr="0094352E">
        <w:trPr>
          <w:trHeight w:val="1615"/>
        </w:trPr>
        <w:tc>
          <w:tcPr>
            <w:tcW w:w="1764" w:type="dxa"/>
          </w:tcPr>
          <w:p w:rsidR="00E46B2C" w:rsidRPr="00E810E7" w:rsidRDefault="0081636B">
            <w:pPr>
              <w:pStyle w:val="Heading1"/>
              <w:rPr>
                <w:sz w:val="25"/>
              </w:rPr>
            </w:pPr>
            <w:r>
              <w:rPr>
                <w:sz w:val="25"/>
              </w:rPr>
              <w:t>Profile</w:t>
            </w:r>
          </w:p>
        </w:tc>
        <w:tc>
          <w:tcPr>
            <w:tcW w:w="468" w:type="dxa"/>
          </w:tcPr>
          <w:p w:rsidR="00E46B2C" w:rsidRPr="00E810E7" w:rsidRDefault="00E46B2C">
            <w:pPr>
              <w:rPr>
                <w:sz w:val="24"/>
              </w:rPr>
            </w:pPr>
          </w:p>
        </w:tc>
        <w:tc>
          <w:tcPr>
            <w:tcW w:w="7771" w:type="dxa"/>
          </w:tcPr>
          <w:p w:rsidR="00E46B2C" w:rsidRPr="00E810E7" w:rsidRDefault="00FA4A96">
            <w:pPr>
              <w:rPr>
                <w:sz w:val="24"/>
              </w:rPr>
            </w:pPr>
            <w:r w:rsidRPr="00E810E7">
              <w:rPr>
                <w:sz w:val="24"/>
              </w:rPr>
              <w:t>I am an ardent software developer with a knack of writing a clean, reusable, adaptive, object oriented code. I extend my comfort zone to working methodologies involving fail fast, measured feedback loop and test driven development. I believe that software development is an art and I aim to become the most innovative artist with my pragmatic thinking and an urge for continuous learning.</w:t>
            </w:r>
          </w:p>
        </w:tc>
      </w:tr>
      <w:tr w:rsidR="0094352E" w:rsidRPr="00E810E7" w:rsidTr="0094352E">
        <w:trPr>
          <w:trHeight w:val="141"/>
        </w:trPr>
        <w:tc>
          <w:tcPr>
            <w:tcW w:w="1764" w:type="dxa"/>
          </w:tcPr>
          <w:p w:rsidR="0094352E" w:rsidRPr="00E810E7" w:rsidRDefault="0094352E" w:rsidP="006E3F25">
            <w:pPr>
              <w:pStyle w:val="Heading1"/>
              <w:rPr>
                <w:sz w:val="25"/>
              </w:rPr>
            </w:pPr>
            <w:r w:rsidRPr="00E810E7">
              <w:rPr>
                <w:sz w:val="25"/>
              </w:rPr>
              <w:t>Work History</w:t>
            </w:r>
          </w:p>
        </w:tc>
        <w:tc>
          <w:tcPr>
            <w:tcW w:w="468" w:type="dxa"/>
          </w:tcPr>
          <w:p w:rsidR="0094352E" w:rsidRPr="00E810E7" w:rsidRDefault="0094352E" w:rsidP="006E3F25">
            <w:pPr>
              <w:rPr>
                <w:sz w:val="24"/>
              </w:rPr>
            </w:pPr>
          </w:p>
        </w:tc>
        <w:tc>
          <w:tcPr>
            <w:tcW w:w="7771" w:type="dxa"/>
          </w:tcPr>
          <w:sdt>
            <w:sdtPr>
              <w:rPr>
                <w:rFonts w:asciiTheme="minorHAnsi" w:eastAsiaTheme="minorEastAsia" w:hAnsiTheme="minorHAnsi" w:cstheme="minorBidi"/>
                <w:b w:val="0"/>
                <w:bCs w:val="0"/>
                <w:caps w:val="0"/>
                <w:color w:val="595959" w:themeColor="text1" w:themeTint="A6"/>
                <w:sz w:val="24"/>
                <w14:ligatures w14:val="none"/>
              </w:rPr>
              <w:id w:val="-1315948574"/>
              <w15:repeatingSection/>
            </w:sdtPr>
            <w:sdtEndPr/>
            <w:sdtContent>
              <w:sdt>
                <w:sdtPr>
                  <w:rPr>
                    <w:rFonts w:asciiTheme="minorHAnsi" w:eastAsiaTheme="minorEastAsia" w:hAnsiTheme="minorHAnsi" w:cstheme="minorBidi"/>
                    <w:b w:val="0"/>
                    <w:bCs w:val="0"/>
                    <w:caps w:val="0"/>
                    <w:color w:val="595959" w:themeColor="text1" w:themeTint="A6"/>
                    <w:sz w:val="24"/>
                    <w14:ligatures w14:val="none"/>
                  </w:rPr>
                  <w:id w:val="659580059"/>
                  <w:placeholder>
                    <w:docPart w:val="A40D4C1469DD467BA75809FD9663612C"/>
                  </w:placeholder>
                  <w15:repeatingSectionItem/>
                </w:sdtPr>
                <w:sdtEndPr/>
                <w:sdtContent>
                  <w:p w:rsidR="0094352E" w:rsidRPr="00E810E7" w:rsidRDefault="0094352E" w:rsidP="006E3F25">
                    <w:pPr>
                      <w:pStyle w:val="Heading2"/>
                      <w:rPr>
                        <w:sz w:val="24"/>
                      </w:rPr>
                    </w:pPr>
                    <w:r w:rsidRPr="00E810E7">
                      <w:rPr>
                        <w:sz w:val="24"/>
                      </w:rPr>
                      <w:t>sYSTEMS ENGINEER (dEC 2013 ONWARDS)</w:t>
                    </w:r>
                  </w:p>
                  <w:p w:rsidR="0094352E" w:rsidRPr="00E810E7" w:rsidRDefault="0094352E" w:rsidP="006E3F25">
                    <w:pPr>
                      <w:pStyle w:val="ResumeText"/>
                      <w:rPr>
                        <w:sz w:val="24"/>
                      </w:rPr>
                    </w:pPr>
                    <w:r w:rsidRPr="00E810E7">
                      <w:rPr>
                        <w:sz w:val="24"/>
                      </w:rPr>
                      <w:t>TATA CONSULTANCY SERVICES LIMITED</w:t>
                    </w:r>
                  </w:p>
                  <w:p w:rsidR="0094352E" w:rsidRPr="00E810E7" w:rsidRDefault="0094352E" w:rsidP="006E3F25">
                    <w:pPr>
                      <w:pStyle w:val="ResumeText"/>
                      <w:rPr>
                        <w:sz w:val="24"/>
                      </w:rPr>
                    </w:pPr>
                    <w:r w:rsidRPr="00E810E7">
                      <w:rPr>
                        <w:sz w:val="24"/>
                      </w:rPr>
                      <w:t>Worked for one of the world’s leading banks as a Systems Engineer involved with HLD/LLD analysis, test scenario identification, defect management.</w:t>
                    </w:r>
                  </w:p>
                  <w:p w:rsidR="00702AFB" w:rsidRDefault="00702AFB" w:rsidP="006E3F25">
                    <w:pPr>
                      <w:pStyle w:val="ResumeText"/>
                      <w:rPr>
                        <w:b/>
                        <w:sz w:val="24"/>
                      </w:rPr>
                    </w:pPr>
                  </w:p>
                  <w:p w:rsidR="0094352E" w:rsidRPr="00E810E7" w:rsidRDefault="0094352E" w:rsidP="006E3F25">
                    <w:pPr>
                      <w:pStyle w:val="ResumeText"/>
                      <w:rPr>
                        <w:sz w:val="24"/>
                      </w:rPr>
                    </w:pPr>
                    <w:bookmarkStart w:id="0" w:name="_GoBack"/>
                    <w:bookmarkEnd w:id="0"/>
                    <w:r w:rsidRPr="00FD0E1E">
                      <w:rPr>
                        <w:b/>
                        <w:sz w:val="24"/>
                      </w:rPr>
                      <w:t>Developed a knowledge transfer tool</w:t>
                    </w:r>
                    <w:r w:rsidRPr="00E810E7">
                      <w:rPr>
                        <w:sz w:val="24"/>
                      </w:rPr>
                      <w:t xml:space="preserve"> – KTAT for effective training of the new joiner associates.</w:t>
                    </w:r>
                  </w:p>
                  <w:p w:rsidR="0094352E" w:rsidRPr="00E810E7" w:rsidRDefault="0094352E" w:rsidP="006E3F25">
                    <w:pPr>
                      <w:pStyle w:val="ResumeText"/>
                      <w:rPr>
                        <w:sz w:val="24"/>
                      </w:rPr>
                    </w:pPr>
                  </w:p>
                  <w:p w:rsidR="0094352E" w:rsidRDefault="0094352E" w:rsidP="006E3F25">
                    <w:pPr>
                      <w:pStyle w:val="ResumeText"/>
                      <w:rPr>
                        <w:sz w:val="24"/>
                      </w:rPr>
                    </w:pPr>
                    <w:r w:rsidRPr="0081636B">
                      <w:rPr>
                        <w:b/>
                        <w:sz w:val="24"/>
                      </w:rPr>
                      <w:t>Proposed a POC on Mobile testing</w:t>
                    </w:r>
                    <w:r w:rsidRPr="00E810E7">
                      <w:rPr>
                        <w:sz w:val="24"/>
                      </w:rPr>
                      <w:t xml:space="preserve"> to automate mobile web and mobile app.</w:t>
                    </w:r>
                  </w:p>
                  <w:p w:rsidR="007A1C7E" w:rsidRDefault="007A1C7E" w:rsidP="006E3F25">
                    <w:pPr>
                      <w:pStyle w:val="ResumeText"/>
                      <w:rPr>
                        <w:sz w:val="24"/>
                      </w:rPr>
                    </w:pPr>
                  </w:p>
                  <w:p w:rsidR="0094352E" w:rsidRPr="00E810E7" w:rsidRDefault="007A1C7E" w:rsidP="006E3F25">
                    <w:pPr>
                      <w:pStyle w:val="ResumeText"/>
                      <w:rPr>
                        <w:sz w:val="24"/>
                      </w:rPr>
                    </w:pPr>
                    <w:r w:rsidRPr="007A1C7E">
                      <w:rPr>
                        <w:sz w:val="24"/>
                      </w:rPr>
                      <w:t>Trained fellow team mates on tool development to make them automation oriented avoiding much of manual interaction.</w:t>
                    </w:r>
                  </w:p>
                </w:sdtContent>
              </w:sdt>
              <w:sdt>
                <w:sdtPr>
                  <w:rPr>
                    <w:rFonts w:asciiTheme="minorHAnsi" w:eastAsiaTheme="minorEastAsia" w:hAnsiTheme="minorHAnsi" w:cstheme="minorBidi"/>
                    <w:b w:val="0"/>
                    <w:bCs w:val="0"/>
                    <w:caps w:val="0"/>
                    <w:color w:val="595959" w:themeColor="text1" w:themeTint="A6"/>
                    <w:sz w:val="24"/>
                    <w14:ligatures w14:val="none"/>
                  </w:rPr>
                  <w:id w:val="-457411593"/>
                  <w:placeholder>
                    <w:docPart w:val="A40D4C1469DD467BA75809FD9663612C"/>
                  </w:placeholder>
                  <w15:repeatingSectionItem/>
                </w:sdtPr>
                <w:sdtEndPr/>
                <w:sdtContent>
                  <w:p w:rsidR="0094352E" w:rsidRPr="00E810E7" w:rsidRDefault="0094352E" w:rsidP="006E3F25">
                    <w:pPr>
                      <w:pStyle w:val="Heading2"/>
                      <w:rPr>
                        <w:sz w:val="24"/>
                      </w:rPr>
                    </w:pPr>
                    <w:r w:rsidRPr="00E810E7">
                      <w:rPr>
                        <w:sz w:val="24"/>
                      </w:rPr>
                      <w:t>Assistant Systems engineer (DEC 2011 – Dec 2013)</w:t>
                    </w:r>
                  </w:p>
                  <w:p w:rsidR="0094352E" w:rsidRPr="00E810E7" w:rsidRDefault="0094352E" w:rsidP="006E3F25">
                    <w:pPr>
                      <w:pStyle w:val="ResumeText"/>
                      <w:rPr>
                        <w:sz w:val="24"/>
                      </w:rPr>
                    </w:pPr>
                    <w:r w:rsidRPr="00E810E7">
                      <w:rPr>
                        <w:sz w:val="24"/>
                      </w:rPr>
                      <w:t>TATA CONSULTANCY SERVICES LIMITED</w:t>
                    </w:r>
                  </w:p>
                  <w:p w:rsidR="0094352E" w:rsidRPr="00E810E7" w:rsidRDefault="0094352E" w:rsidP="006E3F25">
                    <w:pPr>
                      <w:pStyle w:val="ResumeText"/>
                      <w:rPr>
                        <w:sz w:val="24"/>
                      </w:rPr>
                    </w:pPr>
                    <w:r w:rsidRPr="001C0247">
                      <w:rPr>
                        <w:b/>
                        <w:sz w:val="24"/>
                      </w:rPr>
                      <w:t>Developed</w:t>
                    </w:r>
                    <w:r w:rsidRPr="00E810E7">
                      <w:rPr>
                        <w:sz w:val="24"/>
                      </w:rPr>
                      <w:t xml:space="preserve"> a QC scheduling tool called </w:t>
                    </w:r>
                    <w:r w:rsidR="001C0247" w:rsidRPr="001C0247">
                      <w:rPr>
                        <w:b/>
                        <w:sz w:val="24"/>
                      </w:rPr>
                      <w:t>1 Click Scheduler</w:t>
                    </w:r>
                    <w:r w:rsidR="001C0247" w:rsidRPr="00E810E7">
                      <w:rPr>
                        <w:sz w:val="24"/>
                      </w:rPr>
                      <w:t xml:space="preserve"> </w:t>
                    </w:r>
                    <w:r w:rsidRPr="00E810E7">
                      <w:rPr>
                        <w:sz w:val="24"/>
                      </w:rPr>
                      <w:t>that saved hours of manual efforts.</w:t>
                    </w:r>
                  </w:p>
                  <w:p w:rsidR="0094352E" w:rsidRPr="00E810E7" w:rsidRDefault="0094352E" w:rsidP="006E3F25">
                    <w:pPr>
                      <w:pStyle w:val="ResumeText"/>
                      <w:rPr>
                        <w:sz w:val="24"/>
                      </w:rPr>
                    </w:pPr>
                  </w:p>
                  <w:p w:rsidR="0094352E" w:rsidRPr="00E810E7" w:rsidRDefault="007A1C7E" w:rsidP="006E3F25">
                    <w:pPr>
                      <w:pStyle w:val="ResumeText"/>
                      <w:rPr>
                        <w:sz w:val="24"/>
                      </w:rPr>
                    </w:pPr>
                    <w:r w:rsidRPr="007A1C7E">
                      <w:rPr>
                        <w:sz w:val="24"/>
                      </w:rPr>
                      <w:t>Enhanced the existing automation framework by adding the auto defect function to automatically log the defects in database</w:t>
                    </w:r>
                    <w:r w:rsidRPr="00E810E7">
                      <w:rPr>
                        <w:sz w:val="24"/>
                      </w:rPr>
                      <w:t xml:space="preserve"> </w:t>
                    </w:r>
                  </w:p>
                  <w:p w:rsidR="0094352E" w:rsidRPr="00E810E7" w:rsidRDefault="0094352E" w:rsidP="006E3F25">
                    <w:pPr>
                      <w:pStyle w:val="ResumeText"/>
                      <w:rPr>
                        <w:sz w:val="24"/>
                      </w:rPr>
                    </w:pPr>
                    <w:r w:rsidRPr="00E810E7">
                      <w:rPr>
                        <w:sz w:val="24"/>
                      </w:rPr>
                      <w:lastRenderedPageBreak/>
                      <w:t>Worked for one of the world’s leading banks as a Systems Engineer taking care of test plan, test scripts preparation and end to end execution.</w:t>
                    </w:r>
                  </w:p>
                </w:sdtContent>
              </w:sdt>
            </w:sdtContent>
          </w:sdt>
        </w:tc>
      </w:tr>
      <w:tr w:rsidR="0094352E" w:rsidRPr="00E810E7" w:rsidTr="0094352E">
        <w:trPr>
          <w:trHeight w:val="1248"/>
        </w:trPr>
        <w:tc>
          <w:tcPr>
            <w:tcW w:w="1764" w:type="dxa"/>
          </w:tcPr>
          <w:p w:rsidR="0094352E" w:rsidRPr="00E810E7" w:rsidRDefault="0094352E">
            <w:pPr>
              <w:pStyle w:val="Heading1"/>
              <w:rPr>
                <w:sz w:val="25"/>
              </w:rPr>
            </w:pPr>
            <w:r w:rsidRPr="00E810E7">
              <w:rPr>
                <w:sz w:val="25"/>
              </w:rPr>
              <w:lastRenderedPageBreak/>
              <w:t>My niche Achievements</w:t>
            </w:r>
          </w:p>
        </w:tc>
        <w:tc>
          <w:tcPr>
            <w:tcW w:w="468" w:type="dxa"/>
          </w:tcPr>
          <w:p w:rsidR="0094352E" w:rsidRPr="00E810E7" w:rsidRDefault="0094352E">
            <w:pPr>
              <w:rPr>
                <w:sz w:val="24"/>
              </w:rPr>
            </w:pPr>
          </w:p>
        </w:tc>
        <w:tc>
          <w:tcPr>
            <w:tcW w:w="7771" w:type="dxa"/>
          </w:tcPr>
          <w:sdt>
            <w:sdtPr>
              <w:rPr>
                <w:rFonts w:asciiTheme="minorHAnsi" w:eastAsiaTheme="minorEastAsia" w:hAnsiTheme="minorHAnsi" w:cstheme="minorBidi"/>
                <w:b w:val="0"/>
                <w:bCs w:val="0"/>
                <w:caps w:val="0"/>
                <w:color w:val="595959" w:themeColor="text1" w:themeTint="A6"/>
                <w:sz w:val="24"/>
                <w14:ligatures w14:val="none"/>
              </w:rPr>
              <w:id w:val="1666131658"/>
              <w15:repeatingSection/>
            </w:sdtPr>
            <w:sdtEndPr/>
            <w:sdtContent>
              <w:sdt>
                <w:sdtPr>
                  <w:rPr>
                    <w:rFonts w:asciiTheme="minorHAnsi" w:eastAsiaTheme="minorEastAsia" w:hAnsiTheme="minorHAnsi" w:cstheme="minorBidi"/>
                    <w:b w:val="0"/>
                    <w:bCs w:val="0"/>
                    <w:caps w:val="0"/>
                    <w:color w:val="595959" w:themeColor="text1" w:themeTint="A6"/>
                    <w:sz w:val="24"/>
                    <w14:ligatures w14:val="none"/>
                  </w:rPr>
                  <w:id w:val="1608850587"/>
                  <w:placeholder>
                    <w:docPart w:val="0A7A7CF33C594874B5363AA31F79EFA0"/>
                  </w:placeholder>
                  <w15:repeatingSectionItem/>
                </w:sdtPr>
                <w:sdtEndPr/>
                <w:sdtContent>
                  <w:p w:rsidR="0094352E" w:rsidRPr="00E810E7" w:rsidRDefault="0094352E">
                    <w:pPr>
                      <w:pStyle w:val="Heading2"/>
                      <w:rPr>
                        <w:sz w:val="24"/>
                      </w:rPr>
                    </w:pPr>
                    <w:r w:rsidRPr="00E810E7">
                      <w:rPr>
                        <w:sz w:val="24"/>
                      </w:rPr>
                      <w:t>Meeting hall Application</w:t>
                    </w:r>
                  </w:p>
                  <w:p w:rsidR="0094352E" w:rsidRPr="00E810E7" w:rsidRDefault="0094352E">
                    <w:pPr>
                      <w:pStyle w:val="ResumeText"/>
                      <w:rPr>
                        <w:sz w:val="24"/>
                      </w:rPr>
                    </w:pPr>
                    <w:r w:rsidRPr="00E810E7">
                      <w:rPr>
                        <w:sz w:val="24"/>
                      </w:rPr>
                      <w:t xml:space="preserve">Developed a meeting scheduler </w:t>
                    </w:r>
                    <w:hyperlink r:id="rId11" w:history="1">
                      <w:r w:rsidRPr="00E810E7">
                        <w:rPr>
                          <w:rStyle w:val="Hyperlink"/>
                          <w:sz w:val="24"/>
                        </w:rPr>
                        <w:t>android application</w:t>
                      </w:r>
                    </w:hyperlink>
                    <w:r w:rsidRPr="00E810E7">
                      <w:rPr>
                        <w:sz w:val="24"/>
                      </w:rPr>
                      <w:t xml:space="preserve"> which helps book a meeting room online and eliminates the availability of it to others in that time frame. The application is available in Google Play Store.</w:t>
                    </w:r>
                  </w:p>
                </w:sdtContent>
              </w:sdt>
              <w:sdt>
                <w:sdtPr>
                  <w:rPr>
                    <w:rFonts w:asciiTheme="minorHAnsi" w:eastAsiaTheme="minorEastAsia" w:hAnsiTheme="minorHAnsi" w:cstheme="minorBidi"/>
                    <w:b w:val="0"/>
                    <w:bCs w:val="0"/>
                    <w:caps w:val="0"/>
                    <w:color w:val="595959" w:themeColor="text1" w:themeTint="A6"/>
                    <w:sz w:val="24"/>
                    <w14:ligatures w14:val="none"/>
                  </w:rPr>
                  <w:id w:val="-1274008123"/>
                  <w:placeholder>
                    <w:docPart w:val="0A7A7CF33C594874B5363AA31F79EFA0"/>
                  </w:placeholder>
                  <w15:repeatingSectionItem/>
                </w:sdtPr>
                <w:sdtEndPr/>
                <w:sdtContent>
                  <w:p w:rsidR="0094352E" w:rsidRPr="00E810E7" w:rsidRDefault="0094352E">
                    <w:pPr>
                      <w:pStyle w:val="Heading2"/>
                      <w:rPr>
                        <w:sz w:val="24"/>
                      </w:rPr>
                    </w:pPr>
                    <w:r w:rsidRPr="00E810E7">
                      <w:rPr>
                        <w:sz w:val="24"/>
                      </w:rPr>
                      <w:t xml:space="preserve">shake </w:t>
                    </w:r>
                    <w:proofErr w:type="spellStart"/>
                    <w:r w:rsidRPr="00E810E7">
                      <w:rPr>
                        <w:sz w:val="24"/>
                      </w:rPr>
                      <w:t>shake</w:t>
                    </w:r>
                    <w:proofErr w:type="spellEnd"/>
                  </w:p>
                  <w:p w:rsidR="0094352E" w:rsidRPr="00E810E7" w:rsidRDefault="0094352E" w:rsidP="002F5A7F">
                    <w:pPr>
                      <w:rPr>
                        <w:sz w:val="24"/>
                      </w:rPr>
                    </w:pPr>
                    <w:r w:rsidRPr="00E810E7">
                      <w:rPr>
                        <w:sz w:val="24"/>
                      </w:rPr>
                      <w:t xml:space="preserve">Developed an </w:t>
                    </w:r>
                    <w:hyperlink r:id="rId12" w:history="1">
                      <w:r w:rsidRPr="00E810E7">
                        <w:rPr>
                          <w:rStyle w:val="Hyperlink"/>
                          <w:sz w:val="24"/>
                        </w:rPr>
                        <w:t>android application</w:t>
                      </w:r>
                    </w:hyperlink>
                    <w:r w:rsidRPr="00E810E7">
                      <w:rPr>
                        <w:sz w:val="24"/>
                      </w:rPr>
                      <w:t xml:space="preserve"> for professionals attending long duration meetings. In case an important discussion is interrupted by an unnecessary call, just shake the phone to turn it to silent mode or to reject the call. The application is available in Google Play Store.</w:t>
                    </w:r>
                  </w:p>
                </w:sdtContent>
              </w:sdt>
              <w:sdt>
                <w:sdtPr>
                  <w:rPr>
                    <w:rFonts w:asciiTheme="minorHAnsi" w:eastAsiaTheme="minorEastAsia" w:hAnsiTheme="minorHAnsi" w:cstheme="minorBidi"/>
                    <w:b w:val="0"/>
                    <w:bCs w:val="0"/>
                    <w:caps w:val="0"/>
                    <w:color w:val="595959" w:themeColor="text1" w:themeTint="A6"/>
                    <w:sz w:val="24"/>
                    <w14:ligatures w14:val="none"/>
                  </w:rPr>
                  <w:id w:val="997384631"/>
                  <w:placeholder>
                    <w:docPart w:val="0A7A7CF33C594874B5363AA31F79EFA0"/>
                  </w:placeholder>
                  <w15:repeatingSectionItem/>
                </w:sdtPr>
                <w:sdtEndPr/>
                <w:sdtContent>
                  <w:p w:rsidR="0094352E" w:rsidRPr="00E810E7" w:rsidRDefault="0094352E">
                    <w:pPr>
                      <w:pStyle w:val="Heading2"/>
                      <w:rPr>
                        <w:sz w:val="24"/>
                      </w:rPr>
                    </w:pPr>
                    <w:r w:rsidRPr="00E810E7">
                      <w:rPr>
                        <w:sz w:val="24"/>
                      </w:rPr>
                      <w:t>Tamil puli (EXCLUSIVE for TABLETS)</w:t>
                    </w:r>
                  </w:p>
                  <w:p w:rsidR="0094352E" w:rsidRPr="00E810E7" w:rsidRDefault="0094352E" w:rsidP="002F5A7F">
                    <w:pPr>
                      <w:pStyle w:val="ResumeText"/>
                      <w:rPr>
                        <w:sz w:val="24"/>
                      </w:rPr>
                    </w:pPr>
                    <w:r w:rsidRPr="00E810E7">
                      <w:rPr>
                        <w:sz w:val="24"/>
                      </w:rPr>
                      <w:t xml:space="preserve">Developed an android application (exclusively for tablets) for children to read, learn and write Tamil Alphabets in a friendly animated environment. This application was designed for an NGO and it got an </w:t>
                    </w:r>
                    <w:hyperlink r:id="rId13" w:history="1">
                      <w:r w:rsidRPr="00E810E7">
                        <w:rPr>
                          <w:rStyle w:val="Hyperlink"/>
                          <w:sz w:val="24"/>
                        </w:rPr>
                        <w:t>overwhelming response</w:t>
                      </w:r>
                    </w:hyperlink>
                    <w:r w:rsidRPr="00E810E7">
                      <w:rPr>
                        <w:sz w:val="24"/>
                      </w:rPr>
                      <w:t xml:space="preserve"> from the children.</w:t>
                    </w:r>
                  </w:p>
                </w:sdtContent>
              </w:sdt>
              <w:sdt>
                <w:sdtPr>
                  <w:rPr>
                    <w:rFonts w:asciiTheme="minorHAnsi" w:eastAsiaTheme="minorEastAsia" w:hAnsiTheme="minorHAnsi" w:cstheme="minorBidi"/>
                    <w:b w:val="0"/>
                    <w:bCs w:val="0"/>
                    <w:caps w:val="0"/>
                    <w:color w:val="595959" w:themeColor="text1" w:themeTint="A6"/>
                    <w:sz w:val="24"/>
                    <w14:ligatures w14:val="none"/>
                  </w:rPr>
                  <w:id w:val="-1560937940"/>
                  <w:placeholder>
                    <w:docPart w:val="F54438D2C7AB45058725D05D4AEA8FD6"/>
                  </w:placeholder>
                  <w15:repeatingSectionItem/>
                </w:sdtPr>
                <w:sdtEndPr/>
                <w:sdtContent>
                  <w:p w:rsidR="0094352E" w:rsidRPr="00E810E7" w:rsidRDefault="0094352E">
                    <w:pPr>
                      <w:pStyle w:val="Heading2"/>
                      <w:rPr>
                        <w:sz w:val="24"/>
                      </w:rPr>
                    </w:pPr>
                    <w:r w:rsidRPr="00E810E7">
                      <w:rPr>
                        <w:sz w:val="24"/>
                      </w:rPr>
                      <w:t>alarm</w:t>
                    </w:r>
                  </w:p>
                  <w:p w:rsidR="0094352E" w:rsidRPr="00E810E7" w:rsidRDefault="0094352E" w:rsidP="002F5A7F">
                    <w:pPr>
                      <w:pStyle w:val="ResumeText"/>
                      <w:rPr>
                        <w:sz w:val="24"/>
                      </w:rPr>
                    </w:pPr>
                    <w:r w:rsidRPr="00E810E7">
                      <w:rPr>
                        <w:sz w:val="24"/>
                      </w:rPr>
                      <w:t xml:space="preserve">Developed an </w:t>
                    </w:r>
                    <w:hyperlink r:id="rId14" w:history="1">
                      <w:r w:rsidRPr="00E810E7">
                        <w:rPr>
                          <w:rStyle w:val="Hyperlink"/>
                          <w:sz w:val="24"/>
                        </w:rPr>
                        <w:t>alarm</w:t>
                      </w:r>
                    </w:hyperlink>
                    <w:r w:rsidRPr="00E810E7">
                      <w:rPr>
                        <w:sz w:val="24"/>
                      </w:rPr>
                      <w:t xml:space="preserve"> in android with minimalist user interface.</w:t>
                    </w:r>
                  </w:p>
                </w:sdtContent>
              </w:sdt>
              <w:sdt>
                <w:sdtPr>
                  <w:rPr>
                    <w:rFonts w:asciiTheme="minorHAnsi" w:eastAsiaTheme="minorEastAsia" w:hAnsiTheme="minorHAnsi" w:cstheme="minorBidi"/>
                    <w:b w:val="0"/>
                    <w:bCs w:val="0"/>
                    <w:caps w:val="0"/>
                    <w:color w:val="595959" w:themeColor="text1" w:themeTint="A6"/>
                    <w:sz w:val="24"/>
                    <w14:ligatures w14:val="none"/>
                  </w:rPr>
                  <w:id w:val="-508138373"/>
                  <w:placeholder>
                    <w:docPart w:val="76321CBAA80A43E281492306A2EC2DDD"/>
                  </w:placeholder>
                  <w15:repeatingSectionItem/>
                </w:sdtPr>
                <w:sdtEndPr/>
                <w:sdtContent>
                  <w:p w:rsidR="0094352E" w:rsidRPr="00E810E7" w:rsidRDefault="0094352E">
                    <w:pPr>
                      <w:pStyle w:val="Heading2"/>
                      <w:rPr>
                        <w:sz w:val="24"/>
                      </w:rPr>
                    </w:pPr>
                    <w:r w:rsidRPr="00E810E7">
                      <w:rPr>
                        <w:sz w:val="24"/>
                      </w:rPr>
                      <w:t xml:space="preserve">Light </w:t>
                    </w:r>
                    <w:proofErr w:type="gramStart"/>
                    <w:r w:rsidRPr="00E810E7">
                      <w:rPr>
                        <w:sz w:val="24"/>
                      </w:rPr>
                      <w:t>a</w:t>
                    </w:r>
                    <w:proofErr w:type="gramEnd"/>
                    <w:r w:rsidRPr="00E810E7">
                      <w:rPr>
                        <w:sz w:val="24"/>
                      </w:rPr>
                      <w:t xml:space="preserve"> Dream</w:t>
                    </w:r>
                  </w:p>
                  <w:p w:rsidR="0094352E" w:rsidRPr="00E810E7" w:rsidRDefault="0094352E">
                    <w:pPr>
                      <w:rPr>
                        <w:sz w:val="24"/>
                      </w:rPr>
                    </w:pPr>
                    <w:r w:rsidRPr="00E810E7">
                      <w:rPr>
                        <w:sz w:val="24"/>
                      </w:rPr>
                      <w:t xml:space="preserve">This </w:t>
                    </w:r>
                    <w:hyperlink r:id="rId15" w:history="1">
                      <w:r w:rsidRPr="00E810E7">
                        <w:rPr>
                          <w:rStyle w:val="Hyperlink"/>
                          <w:sz w:val="24"/>
                        </w:rPr>
                        <w:t>Rails web application</w:t>
                      </w:r>
                    </w:hyperlink>
                    <w:r w:rsidRPr="00E810E7">
                      <w:rPr>
                        <w:sz w:val="24"/>
                      </w:rPr>
                      <w:t xml:space="preserve"> helps sports persons to live their dream by registering and getting a trainer, a sponsor and also a view of the events lined up around the world at that very moment. Presented it in CMA </w:t>
                    </w:r>
                    <w:proofErr w:type="spellStart"/>
                    <w:r w:rsidRPr="00E810E7">
                      <w:rPr>
                        <w:sz w:val="24"/>
                      </w:rPr>
                      <w:t>hackathon</w:t>
                    </w:r>
                    <w:proofErr w:type="spellEnd"/>
                    <w:r w:rsidRPr="00E810E7">
                      <w:rPr>
                        <w:sz w:val="24"/>
                      </w:rPr>
                      <w:t xml:space="preserve"> conducted by </w:t>
                    </w:r>
                    <w:proofErr w:type="spellStart"/>
                    <w:r w:rsidRPr="00E810E7">
                      <w:rPr>
                        <w:sz w:val="24"/>
                      </w:rPr>
                      <w:t>Commissionerate</w:t>
                    </w:r>
                    <w:proofErr w:type="spellEnd"/>
                    <w:r w:rsidRPr="00E810E7">
                      <w:rPr>
                        <w:sz w:val="24"/>
                      </w:rPr>
                      <w:t xml:space="preserve"> of Municipal Administration &amp; Thought Works.</w:t>
                    </w:r>
                  </w:p>
                </w:sdtContent>
              </w:sdt>
            </w:sdtContent>
          </w:sdt>
        </w:tc>
      </w:tr>
      <w:tr w:rsidR="0094352E" w:rsidRPr="00E810E7" w:rsidTr="0094352E">
        <w:trPr>
          <w:trHeight w:val="990"/>
        </w:trPr>
        <w:tc>
          <w:tcPr>
            <w:tcW w:w="1764" w:type="dxa"/>
          </w:tcPr>
          <w:p w:rsidR="0094352E" w:rsidRPr="00E810E7" w:rsidRDefault="0094352E" w:rsidP="002F5A7F">
            <w:pPr>
              <w:pStyle w:val="Heading1"/>
              <w:rPr>
                <w:sz w:val="25"/>
              </w:rPr>
            </w:pPr>
            <w:r w:rsidRPr="00E810E7">
              <w:rPr>
                <w:sz w:val="25"/>
              </w:rPr>
              <w:t>Skills</w:t>
            </w:r>
          </w:p>
        </w:tc>
        <w:tc>
          <w:tcPr>
            <w:tcW w:w="468" w:type="dxa"/>
          </w:tcPr>
          <w:p w:rsidR="0094352E" w:rsidRPr="00E810E7" w:rsidRDefault="0094352E">
            <w:pPr>
              <w:rPr>
                <w:sz w:val="24"/>
              </w:rPr>
            </w:pPr>
          </w:p>
        </w:tc>
        <w:tc>
          <w:tcPr>
            <w:tcW w:w="7771" w:type="dxa"/>
          </w:tcPr>
          <w:sdt>
            <w:sdtPr>
              <w:rPr>
                <w:sz w:val="24"/>
              </w:rPr>
              <w:id w:val="276916292"/>
              <w15:repeatingSection/>
            </w:sdtPr>
            <w:sdtEndPr/>
            <w:sdtContent>
              <w:sdt>
                <w:sdtPr>
                  <w:rPr>
                    <w:sz w:val="24"/>
                  </w:rPr>
                  <w:id w:val="1058595059"/>
                  <w:placeholder>
                    <w:docPart w:val="9205658ABC05424FBFA30B1D6E1D79E9"/>
                  </w:placeholder>
                  <w15:repeatingSectionItem/>
                </w:sdtPr>
                <w:sdtEndPr/>
                <w:sdtContent>
                  <w:p w:rsidR="0094352E" w:rsidRPr="00E810E7" w:rsidRDefault="0094352E" w:rsidP="002F5A7F">
                    <w:pPr>
                      <w:pStyle w:val="ResumeText"/>
                      <w:rPr>
                        <w:sz w:val="24"/>
                      </w:rPr>
                    </w:pPr>
                    <w:r w:rsidRPr="00E810E7">
                      <w:rPr>
                        <w:sz w:val="24"/>
                      </w:rPr>
                      <w:t>Android Application Development</w:t>
                    </w:r>
                  </w:p>
                </w:sdtContent>
              </w:sdt>
              <w:sdt>
                <w:sdtPr>
                  <w:rPr>
                    <w:sz w:val="24"/>
                  </w:rPr>
                  <w:id w:val="1748294998"/>
                  <w:placeholder>
                    <w:docPart w:val="9205658ABC05424FBFA30B1D6E1D79E9"/>
                  </w:placeholder>
                  <w15:repeatingSectionItem/>
                </w:sdtPr>
                <w:sdtEndPr/>
                <w:sdtContent>
                  <w:p w:rsidR="0094352E" w:rsidRPr="00E810E7" w:rsidRDefault="0094352E" w:rsidP="002F5A7F">
                    <w:pPr>
                      <w:pStyle w:val="ResumeText"/>
                      <w:rPr>
                        <w:sz w:val="24"/>
                      </w:rPr>
                    </w:pPr>
                    <w:r w:rsidRPr="00E810E7">
                      <w:rPr>
                        <w:sz w:val="24"/>
                      </w:rPr>
                      <w:t>Web Application Development</w:t>
                    </w:r>
                  </w:p>
                </w:sdtContent>
              </w:sdt>
              <w:sdt>
                <w:sdtPr>
                  <w:rPr>
                    <w:sz w:val="24"/>
                  </w:rPr>
                  <w:id w:val="-1452088802"/>
                  <w:placeholder>
                    <w:docPart w:val="9205658ABC05424FBFA30B1D6E1D79E9"/>
                  </w:placeholder>
                  <w15:repeatingSectionItem/>
                </w:sdtPr>
                <w:sdtEndPr/>
                <w:sdtContent>
                  <w:p w:rsidR="0094352E" w:rsidRPr="00E810E7" w:rsidRDefault="0094352E" w:rsidP="002F5A7F">
                    <w:pPr>
                      <w:pStyle w:val="ResumeText"/>
                      <w:rPr>
                        <w:sz w:val="24"/>
                      </w:rPr>
                    </w:pPr>
                    <w:r w:rsidRPr="00E810E7">
                      <w:rPr>
                        <w:sz w:val="24"/>
                      </w:rPr>
                      <w:t>Desktop Application Development</w:t>
                    </w:r>
                  </w:p>
                </w:sdtContent>
              </w:sdt>
            </w:sdtContent>
          </w:sdt>
        </w:tc>
      </w:tr>
      <w:tr w:rsidR="0094352E" w:rsidRPr="00E810E7" w:rsidTr="006068EF">
        <w:trPr>
          <w:trHeight w:val="476"/>
        </w:trPr>
        <w:tc>
          <w:tcPr>
            <w:tcW w:w="1764" w:type="dxa"/>
          </w:tcPr>
          <w:p w:rsidR="0094352E" w:rsidRPr="00E810E7" w:rsidRDefault="0094352E" w:rsidP="002F5A7F">
            <w:pPr>
              <w:pStyle w:val="Heading1"/>
              <w:rPr>
                <w:sz w:val="25"/>
              </w:rPr>
            </w:pPr>
            <w:r w:rsidRPr="00E810E7">
              <w:rPr>
                <w:sz w:val="25"/>
              </w:rPr>
              <w:t>programming languages</w:t>
            </w:r>
          </w:p>
        </w:tc>
        <w:tc>
          <w:tcPr>
            <w:tcW w:w="468" w:type="dxa"/>
          </w:tcPr>
          <w:p w:rsidR="0094352E" w:rsidRPr="00E810E7" w:rsidRDefault="0094352E" w:rsidP="002F5A7F">
            <w:pPr>
              <w:rPr>
                <w:sz w:val="24"/>
              </w:rPr>
            </w:pPr>
          </w:p>
        </w:tc>
        <w:tc>
          <w:tcPr>
            <w:tcW w:w="7771" w:type="dxa"/>
          </w:tcPr>
          <w:sdt>
            <w:sdtPr>
              <w:rPr>
                <w:sz w:val="24"/>
              </w:rPr>
              <w:id w:val="-1075044306"/>
              <w15:repeatingSection/>
            </w:sdtPr>
            <w:sdtEndPr/>
            <w:sdtContent>
              <w:sdt>
                <w:sdtPr>
                  <w:rPr>
                    <w:sz w:val="24"/>
                  </w:rPr>
                  <w:id w:val="-956788454"/>
                  <w:placeholder>
                    <w:docPart w:val="965BA532E9B04915BAEFB22DC24A1172"/>
                  </w:placeholder>
                  <w15:repeatingSectionItem/>
                </w:sdtPr>
                <w:sdtEndPr/>
                <w:sdtContent>
                  <w:p w:rsidR="0094352E" w:rsidRPr="00E810E7" w:rsidRDefault="0094352E" w:rsidP="006E3F25">
                    <w:pPr>
                      <w:pStyle w:val="ResumeText"/>
                      <w:rPr>
                        <w:sz w:val="24"/>
                      </w:rPr>
                    </w:pPr>
                    <w:r w:rsidRPr="00E810E7">
                      <w:rPr>
                        <w:sz w:val="24"/>
                      </w:rPr>
                      <w:t>Java</w:t>
                    </w:r>
                  </w:p>
                </w:sdtContent>
              </w:sdt>
              <w:sdt>
                <w:sdtPr>
                  <w:rPr>
                    <w:sz w:val="24"/>
                  </w:rPr>
                  <w:id w:val="-178662179"/>
                  <w:placeholder>
                    <w:docPart w:val="965BA532E9B04915BAEFB22DC24A1172"/>
                  </w:placeholder>
                  <w15:repeatingSectionItem/>
                </w:sdtPr>
                <w:sdtEndPr/>
                <w:sdtContent>
                  <w:p w:rsidR="0094352E" w:rsidRPr="00E810E7" w:rsidRDefault="0094352E" w:rsidP="006E3F25">
                    <w:pPr>
                      <w:pStyle w:val="ResumeText"/>
                      <w:rPr>
                        <w:sz w:val="24"/>
                      </w:rPr>
                    </w:pPr>
                    <w:r w:rsidRPr="00E810E7">
                      <w:rPr>
                        <w:sz w:val="24"/>
                      </w:rPr>
                      <w:t>C</w:t>
                    </w:r>
                  </w:p>
                </w:sdtContent>
              </w:sdt>
              <w:sdt>
                <w:sdtPr>
                  <w:rPr>
                    <w:sz w:val="24"/>
                  </w:rPr>
                  <w:id w:val="-1961553858"/>
                  <w:placeholder>
                    <w:docPart w:val="965BA532E9B04915BAEFB22DC24A1172"/>
                  </w:placeholder>
                  <w15:repeatingSectionItem/>
                </w:sdtPr>
                <w:sdtEndPr/>
                <w:sdtContent>
                  <w:p w:rsidR="0094352E" w:rsidRPr="00E810E7" w:rsidRDefault="0094352E" w:rsidP="006E3F25">
                    <w:pPr>
                      <w:pStyle w:val="ResumeText"/>
                      <w:rPr>
                        <w:sz w:val="24"/>
                      </w:rPr>
                    </w:pPr>
                    <w:r w:rsidRPr="00E810E7">
                      <w:rPr>
                        <w:sz w:val="24"/>
                      </w:rPr>
                      <w:t>COBOL</w:t>
                    </w:r>
                  </w:p>
                </w:sdtContent>
              </w:sdt>
              <w:sdt>
                <w:sdtPr>
                  <w:rPr>
                    <w:sz w:val="24"/>
                  </w:rPr>
                  <w:id w:val="1900317367"/>
                  <w:placeholder>
                    <w:docPart w:val="F0AB8F78322447CEB3F45C9B158A06F1"/>
                  </w:placeholder>
                  <w15:repeatingSectionItem/>
                </w:sdtPr>
                <w:sdtEndPr/>
                <w:sdtContent>
                  <w:p w:rsidR="0094352E" w:rsidRPr="00E810E7" w:rsidRDefault="0094352E" w:rsidP="002F5A7F">
                    <w:pPr>
                      <w:pStyle w:val="ResumeText"/>
                      <w:rPr>
                        <w:sz w:val="24"/>
                      </w:rPr>
                    </w:pPr>
                    <w:r w:rsidRPr="00E810E7">
                      <w:rPr>
                        <w:sz w:val="24"/>
                      </w:rPr>
                      <w:t xml:space="preserve">Ruby, </w:t>
                    </w:r>
                    <w:proofErr w:type="spellStart"/>
                    <w:r w:rsidRPr="00E810E7">
                      <w:rPr>
                        <w:sz w:val="24"/>
                      </w:rPr>
                      <w:t>Vbscript</w:t>
                    </w:r>
                    <w:proofErr w:type="spellEnd"/>
                    <w:r w:rsidRPr="00E810E7">
                      <w:rPr>
                        <w:sz w:val="24"/>
                      </w:rPr>
                      <w:t>, VB.net ( Basics)</w:t>
                    </w:r>
                  </w:p>
                </w:sdtContent>
              </w:sdt>
            </w:sdtContent>
          </w:sdt>
        </w:tc>
      </w:tr>
      <w:tr w:rsidR="0094352E" w:rsidRPr="00E810E7" w:rsidTr="0094352E">
        <w:trPr>
          <w:trHeight w:val="953"/>
        </w:trPr>
        <w:tc>
          <w:tcPr>
            <w:tcW w:w="1764" w:type="dxa"/>
          </w:tcPr>
          <w:p w:rsidR="0094352E" w:rsidRPr="00E810E7" w:rsidRDefault="0094352E" w:rsidP="006E3F25">
            <w:pPr>
              <w:pStyle w:val="Heading1"/>
              <w:rPr>
                <w:sz w:val="25"/>
              </w:rPr>
            </w:pPr>
            <w:r w:rsidRPr="00E810E7">
              <w:rPr>
                <w:sz w:val="25"/>
              </w:rPr>
              <w:lastRenderedPageBreak/>
              <w:t>other interests</w:t>
            </w:r>
          </w:p>
        </w:tc>
        <w:tc>
          <w:tcPr>
            <w:tcW w:w="468" w:type="dxa"/>
          </w:tcPr>
          <w:p w:rsidR="0094352E" w:rsidRPr="00E810E7" w:rsidRDefault="0094352E" w:rsidP="006E3F25">
            <w:pPr>
              <w:rPr>
                <w:sz w:val="24"/>
              </w:rPr>
            </w:pPr>
          </w:p>
        </w:tc>
        <w:tc>
          <w:tcPr>
            <w:tcW w:w="7771" w:type="dxa"/>
          </w:tcPr>
          <w:sdt>
            <w:sdtPr>
              <w:rPr>
                <w:sz w:val="24"/>
              </w:rPr>
              <w:id w:val="2135755592"/>
              <w15:repeatingSection/>
            </w:sdtPr>
            <w:sdtEndPr/>
            <w:sdtContent>
              <w:sdt>
                <w:sdtPr>
                  <w:rPr>
                    <w:sz w:val="24"/>
                  </w:rPr>
                  <w:id w:val="330796744"/>
                  <w:placeholder>
                    <w:docPart w:val="F687F9C7182F45BE953F7D9BFE81A282"/>
                  </w:placeholder>
                  <w15:repeatingSectionItem/>
                </w:sdtPr>
                <w:sdtEndPr/>
                <w:sdtContent>
                  <w:p w:rsidR="0094352E" w:rsidRPr="00E810E7" w:rsidRDefault="0094352E" w:rsidP="002F5A7F">
                    <w:pPr>
                      <w:pStyle w:val="ResumeText"/>
                      <w:rPr>
                        <w:sz w:val="24"/>
                      </w:rPr>
                    </w:pPr>
                    <w:r w:rsidRPr="00E810E7">
                      <w:rPr>
                        <w:sz w:val="24"/>
                      </w:rPr>
                      <w:t>Developing Pair Programmed Android applications</w:t>
                    </w:r>
                  </w:p>
                </w:sdtContent>
              </w:sdt>
              <w:sdt>
                <w:sdtPr>
                  <w:rPr>
                    <w:sz w:val="24"/>
                  </w:rPr>
                  <w:id w:val="-540737463"/>
                  <w:placeholder>
                    <w:docPart w:val="F687F9C7182F45BE953F7D9BFE81A282"/>
                  </w:placeholder>
                  <w15:repeatingSectionItem/>
                </w:sdtPr>
                <w:sdtEndPr/>
                <w:sdtContent>
                  <w:p w:rsidR="0094352E" w:rsidRPr="00E810E7" w:rsidRDefault="0094352E" w:rsidP="006E3F25">
                    <w:pPr>
                      <w:pStyle w:val="ResumeText"/>
                      <w:rPr>
                        <w:sz w:val="24"/>
                      </w:rPr>
                    </w:pPr>
                    <w:r w:rsidRPr="00E810E7">
                      <w:rPr>
                        <w:sz w:val="24"/>
                      </w:rPr>
                      <w:t>Sharing my knowledge with peer associates on Android, Hadoop and other known technologies</w:t>
                    </w:r>
                  </w:p>
                </w:sdtContent>
              </w:sdt>
            </w:sdtContent>
          </w:sdt>
        </w:tc>
      </w:tr>
      <w:tr w:rsidR="00C63278" w:rsidRPr="00E810E7" w:rsidTr="0094352E">
        <w:trPr>
          <w:trHeight w:val="953"/>
        </w:trPr>
        <w:tc>
          <w:tcPr>
            <w:tcW w:w="1764" w:type="dxa"/>
          </w:tcPr>
          <w:p w:rsidR="00C63278" w:rsidRPr="00E810E7" w:rsidRDefault="00C63278" w:rsidP="006E3F25">
            <w:pPr>
              <w:pStyle w:val="Heading1"/>
              <w:rPr>
                <w:sz w:val="25"/>
              </w:rPr>
            </w:pPr>
            <w:r>
              <w:rPr>
                <w:sz w:val="25"/>
              </w:rPr>
              <w:t>soft skills</w:t>
            </w:r>
          </w:p>
        </w:tc>
        <w:tc>
          <w:tcPr>
            <w:tcW w:w="468" w:type="dxa"/>
          </w:tcPr>
          <w:p w:rsidR="00C63278" w:rsidRPr="00E810E7" w:rsidRDefault="00C63278" w:rsidP="006E3F25">
            <w:pPr>
              <w:rPr>
                <w:sz w:val="24"/>
              </w:rPr>
            </w:pPr>
          </w:p>
        </w:tc>
        <w:tc>
          <w:tcPr>
            <w:tcW w:w="7771" w:type="dxa"/>
          </w:tcPr>
          <w:p w:rsidR="00C63278" w:rsidRPr="00C63278" w:rsidRDefault="00C63278" w:rsidP="00C63278">
            <w:pPr>
              <w:pStyle w:val="ResumeText"/>
              <w:rPr>
                <w:sz w:val="24"/>
              </w:rPr>
            </w:pPr>
            <w:r w:rsidRPr="00C63278">
              <w:rPr>
                <w:sz w:val="24"/>
              </w:rPr>
              <w:t>I carry a lot of humor along in the form of instantaneous one liners and mimicry of great people. My colleagues appreciate my skills and relish my company. I try creating a friendly atmosphere around me to make people comfortable to approach me.</w:t>
            </w:r>
          </w:p>
          <w:p w:rsidR="00C63278" w:rsidRPr="00C63278" w:rsidRDefault="00C63278" w:rsidP="00C63278">
            <w:pPr>
              <w:pStyle w:val="ResumeText"/>
              <w:rPr>
                <w:sz w:val="24"/>
              </w:rPr>
            </w:pPr>
          </w:p>
          <w:p w:rsidR="00C63278" w:rsidRPr="00C63278" w:rsidRDefault="00C63278" w:rsidP="00C63278">
            <w:pPr>
              <w:pStyle w:val="ResumeText"/>
              <w:rPr>
                <w:sz w:val="24"/>
              </w:rPr>
            </w:pPr>
            <w:r w:rsidRPr="00C63278">
              <w:rPr>
                <w:sz w:val="24"/>
              </w:rPr>
              <w:t>I communicate with my clients on daily basis as part of status calls thus appreciably got accustomed to speaking and understanding the slang. I have always loved taking up challenges in life making me very adaptable to every situation.</w:t>
            </w:r>
          </w:p>
          <w:p w:rsidR="00C63278" w:rsidRPr="00C63278" w:rsidRDefault="00C63278" w:rsidP="00C63278">
            <w:pPr>
              <w:pStyle w:val="ResumeText"/>
              <w:rPr>
                <w:sz w:val="24"/>
              </w:rPr>
            </w:pPr>
          </w:p>
          <w:p w:rsidR="00C63278" w:rsidRDefault="00C63278" w:rsidP="00C63278">
            <w:pPr>
              <w:pStyle w:val="ResumeText"/>
              <w:rPr>
                <w:sz w:val="24"/>
              </w:rPr>
            </w:pPr>
            <w:r w:rsidRPr="00C63278">
              <w:rPr>
                <w:sz w:val="24"/>
              </w:rPr>
              <w:t>I actively initiate every team outing and celebration, managing the funds of the same thus showing my organizing and management skills.</w:t>
            </w:r>
          </w:p>
        </w:tc>
      </w:tr>
      <w:tr w:rsidR="0094352E" w:rsidRPr="00E810E7" w:rsidTr="0094352E">
        <w:trPr>
          <w:trHeight w:val="678"/>
        </w:trPr>
        <w:tc>
          <w:tcPr>
            <w:tcW w:w="1764" w:type="dxa"/>
          </w:tcPr>
          <w:p w:rsidR="0094352E" w:rsidRPr="00E810E7" w:rsidRDefault="0094352E" w:rsidP="00B61D00">
            <w:pPr>
              <w:pStyle w:val="Heading1"/>
              <w:rPr>
                <w:sz w:val="25"/>
              </w:rPr>
            </w:pPr>
            <w:r w:rsidRPr="00E810E7">
              <w:rPr>
                <w:sz w:val="25"/>
              </w:rPr>
              <w:t>Education</w:t>
            </w:r>
          </w:p>
        </w:tc>
        <w:tc>
          <w:tcPr>
            <w:tcW w:w="468" w:type="dxa"/>
          </w:tcPr>
          <w:p w:rsidR="0094352E" w:rsidRPr="00E810E7" w:rsidRDefault="0094352E">
            <w:pPr>
              <w:rPr>
                <w:sz w:val="24"/>
              </w:rPr>
            </w:pPr>
          </w:p>
        </w:tc>
        <w:tc>
          <w:tcPr>
            <w:tcW w:w="7771" w:type="dxa"/>
          </w:tcPr>
          <w:sdt>
            <w:sdtPr>
              <w:rPr>
                <w:rFonts w:asciiTheme="minorHAnsi" w:eastAsiaTheme="minorEastAsia" w:hAnsiTheme="minorHAnsi" w:cstheme="minorBidi"/>
                <w:b w:val="0"/>
                <w:bCs w:val="0"/>
                <w:caps w:val="0"/>
                <w:color w:val="595959" w:themeColor="text1" w:themeTint="A6"/>
                <w:sz w:val="24"/>
                <w14:ligatures w14:val="none"/>
              </w:rPr>
              <w:id w:val="875901201"/>
              <w15:repeatingSection/>
            </w:sdtPr>
            <w:sdtEndPr>
              <w:rPr>
                <w:rFonts w:asciiTheme="majorHAnsi" w:eastAsiaTheme="majorEastAsia" w:hAnsiTheme="majorHAnsi" w:cstheme="majorBidi"/>
                <w:b/>
                <w:bCs/>
                <w:caps/>
                <w:color w:val="404040" w:themeColor="text1" w:themeTint="BF"/>
                <w14:ligatures w14:val="standardContextual"/>
              </w:rPr>
            </w:sdtEndPr>
            <w:sdtContent>
              <w:sdt>
                <w:sdtPr>
                  <w:rPr>
                    <w:rFonts w:asciiTheme="minorHAnsi" w:eastAsiaTheme="minorEastAsia" w:hAnsiTheme="minorHAnsi" w:cstheme="minorBidi"/>
                    <w:b w:val="0"/>
                    <w:bCs w:val="0"/>
                    <w:caps w:val="0"/>
                    <w:color w:val="595959" w:themeColor="text1" w:themeTint="A6"/>
                    <w:sz w:val="24"/>
                    <w14:ligatures w14:val="none"/>
                  </w:rPr>
                  <w:id w:val="-1321265154"/>
                  <w:placeholder>
                    <w:docPart w:val="1D508B15AFD0404392DBB250D836AEB6"/>
                  </w:placeholder>
                  <w15:repeatingSectionItem/>
                </w:sdtPr>
                <w:sdtEndPr/>
                <w:sdtContent>
                  <w:p w:rsidR="0094352E" w:rsidRPr="00E810E7" w:rsidRDefault="0094352E">
                    <w:pPr>
                      <w:pStyle w:val="Heading2"/>
                      <w:rPr>
                        <w:sz w:val="24"/>
                      </w:rPr>
                    </w:pPr>
                    <w:r w:rsidRPr="00E810E7">
                      <w:rPr>
                        <w:sz w:val="24"/>
                      </w:rPr>
                      <w:t>alagappa chettiar college of engineering and technology</w:t>
                    </w:r>
                  </w:p>
                </w:sdtContent>
              </w:sdt>
              <w:p w:rsidR="0094352E" w:rsidRPr="00E810E7" w:rsidRDefault="0094352E" w:rsidP="0094352E">
                <w:pPr>
                  <w:pStyle w:val="Heading2"/>
                  <w:rPr>
                    <w:sz w:val="24"/>
                  </w:rPr>
                </w:pPr>
                <w:r w:rsidRPr="00E810E7">
                  <w:rPr>
                    <w:rFonts w:asciiTheme="minorHAnsi" w:eastAsiaTheme="minorEastAsia" w:hAnsiTheme="minorHAnsi" w:cstheme="minorBidi"/>
                    <w:b w:val="0"/>
                    <w:bCs w:val="0"/>
                    <w:caps w:val="0"/>
                    <w:color w:val="595959" w:themeColor="text1" w:themeTint="A6"/>
                    <w:sz w:val="24"/>
                    <w14:ligatures w14:val="none"/>
                  </w:rPr>
                  <w:t>B.E (Computer Science and Engineering)</w:t>
                </w:r>
              </w:p>
            </w:sdtContent>
          </w:sdt>
        </w:tc>
      </w:tr>
      <w:tr w:rsidR="0094352E" w:rsidRPr="00E810E7" w:rsidTr="0094352E">
        <w:trPr>
          <w:trHeight w:val="1981"/>
        </w:trPr>
        <w:tc>
          <w:tcPr>
            <w:tcW w:w="1764" w:type="dxa"/>
          </w:tcPr>
          <w:p w:rsidR="0094352E" w:rsidRPr="00E810E7" w:rsidRDefault="0094352E">
            <w:pPr>
              <w:pStyle w:val="Heading1"/>
              <w:rPr>
                <w:sz w:val="25"/>
              </w:rPr>
            </w:pPr>
            <w:r w:rsidRPr="00E810E7">
              <w:rPr>
                <w:sz w:val="25"/>
              </w:rPr>
              <w:t>contact</w:t>
            </w:r>
          </w:p>
        </w:tc>
        <w:tc>
          <w:tcPr>
            <w:tcW w:w="468" w:type="dxa"/>
          </w:tcPr>
          <w:p w:rsidR="0094352E" w:rsidRPr="00E810E7" w:rsidRDefault="0094352E">
            <w:pPr>
              <w:rPr>
                <w:sz w:val="24"/>
              </w:rPr>
            </w:pPr>
          </w:p>
        </w:tc>
        <w:tc>
          <w:tcPr>
            <w:tcW w:w="7771" w:type="dxa"/>
          </w:tcPr>
          <w:sdt>
            <w:sdtPr>
              <w:rPr>
                <w:rFonts w:asciiTheme="minorHAnsi" w:eastAsiaTheme="minorEastAsia" w:hAnsiTheme="minorHAnsi" w:cstheme="minorBidi"/>
                <w:b w:val="0"/>
                <w:bCs w:val="0"/>
                <w:caps w:val="0"/>
                <w:color w:val="595959" w:themeColor="text1" w:themeTint="A6"/>
                <w:sz w:val="24"/>
                <w14:ligatures w14:val="none"/>
              </w:rPr>
              <w:id w:val="14749777"/>
              <w15:color w:val="C0C0C0"/>
              <w15:repeatingSection/>
            </w:sdtPr>
            <w:sdtEndPr/>
            <w:sdtContent>
              <w:sdt>
                <w:sdtPr>
                  <w:rPr>
                    <w:rFonts w:asciiTheme="minorHAnsi" w:eastAsiaTheme="minorEastAsia" w:hAnsiTheme="minorHAnsi" w:cstheme="minorBidi"/>
                    <w:b w:val="0"/>
                    <w:bCs w:val="0"/>
                    <w:caps w:val="0"/>
                    <w:color w:val="595959" w:themeColor="text1" w:themeTint="A6"/>
                    <w:sz w:val="24"/>
                    <w14:ligatures w14:val="none"/>
                  </w:rPr>
                  <w:id w:val="787945955"/>
                  <w:placeholder>
                    <w:docPart w:val="3BAF0D50103F4B00BB9FFCF66096CB1D"/>
                  </w:placeholder>
                  <w15:color w:val="C0C0C0"/>
                  <w15:repeatingSectionItem/>
                </w:sdtPr>
                <w:sdtEndPr/>
                <w:sdtContent>
                  <w:p w:rsidR="0094352E" w:rsidRPr="00096BD6" w:rsidRDefault="0094352E" w:rsidP="00096BD6">
                    <w:pPr>
                      <w:pStyle w:val="Heading2"/>
                      <w:rPr>
                        <w:rFonts w:asciiTheme="minorHAnsi" w:eastAsiaTheme="minorEastAsia" w:hAnsiTheme="minorHAnsi" w:cstheme="minorBidi"/>
                        <w:b w:val="0"/>
                        <w:bCs w:val="0"/>
                        <w:caps w:val="0"/>
                        <w:color w:val="595959" w:themeColor="text1" w:themeTint="A6"/>
                        <w:sz w:val="24"/>
                        <w14:ligatures w14:val="none"/>
                      </w:rPr>
                    </w:pPr>
                    <w:r w:rsidRPr="00096BD6">
                      <w:rPr>
                        <w:rFonts w:asciiTheme="minorHAnsi" w:eastAsiaTheme="minorEastAsia" w:hAnsiTheme="minorHAnsi" w:cstheme="minorBidi"/>
                        <w:b w:val="0"/>
                        <w:bCs w:val="0"/>
                        <w:caps w:val="0"/>
                        <w:color w:val="595959" w:themeColor="text1" w:themeTint="A6"/>
                        <w:sz w:val="24"/>
                        <w14:ligatures w14:val="none"/>
                      </w:rPr>
                      <w:t>5/501-2, Fathima Nagar,</w:t>
                    </w:r>
                  </w:p>
                  <w:p w:rsidR="0094352E" w:rsidRPr="00E810E7" w:rsidRDefault="0094352E">
                    <w:pPr>
                      <w:pStyle w:val="ResumeText"/>
                      <w:rPr>
                        <w:sz w:val="24"/>
                      </w:rPr>
                    </w:pPr>
                    <w:proofErr w:type="spellStart"/>
                    <w:r w:rsidRPr="00E810E7">
                      <w:rPr>
                        <w:sz w:val="24"/>
                      </w:rPr>
                      <w:t>Malaipatti</w:t>
                    </w:r>
                    <w:proofErr w:type="spellEnd"/>
                    <w:r w:rsidRPr="00E810E7">
                      <w:rPr>
                        <w:sz w:val="24"/>
                      </w:rPr>
                      <w:t xml:space="preserve"> Road,</w:t>
                    </w:r>
                  </w:p>
                  <w:p w:rsidR="0094352E" w:rsidRPr="00E810E7" w:rsidRDefault="0094352E">
                    <w:pPr>
                      <w:pStyle w:val="ResumeText"/>
                      <w:rPr>
                        <w:sz w:val="24"/>
                      </w:rPr>
                    </w:pPr>
                    <w:proofErr w:type="spellStart"/>
                    <w:r w:rsidRPr="00E810E7">
                      <w:rPr>
                        <w:sz w:val="24"/>
                      </w:rPr>
                      <w:t>Thottanoothu</w:t>
                    </w:r>
                    <w:proofErr w:type="spellEnd"/>
                    <w:r w:rsidRPr="00E810E7">
                      <w:rPr>
                        <w:sz w:val="24"/>
                      </w:rPr>
                      <w:t xml:space="preserve"> post,</w:t>
                    </w:r>
                  </w:p>
                  <w:p w:rsidR="0094352E" w:rsidRPr="00E810E7" w:rsidRDefault="0094352E">
                    <w:pPr>
                      <w:pStyle w:val="ResumeText"/>
                      <w:rPr>
                        <w:sz w:val="24"/>
                      </w:rPr>
                    </w:pPr>
                    <w:proofErr w:type="spellStart"/>
                    <w:r w:rsidRPr="00E810E7">
                      <w:rPr>
                        <w:sz w:val="24"/>
                      </w:rPr>
                      <w:t>Balakrishna</w:t>
                    </w:r>
                    <w:proofErr w:type="spellEnd"/>
                    <w:r w:rsidRPr="00E810E7">
                      <w:rPr>
                        <w:sz w:val="24"/>
                      </w:rPr>
                      <w:t xml:space="preserve"> </w:t>
                    </w:r>
                    <w:proofErr w:type="spellStart"/>
                    <w:r w:rsidRPr="00E810E7">
                      <w:rPr>
                        <w:sz w:val="24"/>
                      </w:rPr>
                      <w:t>Puram</w:t>
                    </w:r>
                    <w:proofErr w:type="spellEnd"/>
                    <w:r w:rsidRPr="00E810E7">
                      <w:rPr>
                        <w:sz w:val="24"/>
                      </w:rPr>
                      <w:t>,</w:t>
                    </w:r>
                  </w:p>
                  <w:p w:rsidR="0094352E" w:rsidRPr="00E810E7" w:rsidRDefault="0094352E" w:rsidP="0094352E">
                    <w:pPr>
                      <w:pStyle w:val="ResumeText"/>
                      <w:rPr>
                        <w:sz w:val="24"/>
                      </w:rPr>
                    </w:pPr>
                    <w:r w:rsidRPr="00E810E7">
                      <w:rPr>
                        <w:sz w:val="24"/>
                      </w:rPr>
                      <w:t>Dindigul - 624005</w:t>
                    </w:r>
                  </w:p>
                </w:sdtContent>
              </w:sdt>
            </w:sdtContent>
          </w:sdt>
        </w:tc>
      </w:tr>
      <w:tr w:rsidR="0094352E" w:rsidRPr="00E810E7" w:rsidTr="0094352E">
        <w:trPr>
          <w:trHeight w:val="476"/>
        </w:trPr>
        <w:tc>
          <w:tcPr>
            <w:tcW w:w="1764" w:type="dxa"/>
          </w:tcPr>
          <w:p w:rsidR="0094352E" w:rsidRPr="00E810E7" w:rsidRDefault="0094352E">
            <w:pPr>
              <w:pStyle w:val="Heading1"/>
              <w:rPr>
                <w:sz w:val="25"/>
              </w:rPr>
            </w:pPr>
          </w:p>
        </w:tc>
        <w:tc>
          <w:tcPr>
            <w:tcW w:w="468" w:type="dxa"/>
          </w:tcPr>
          <w:p w:rsidR="0094352E" w:rsidRPr="00E810E7" w:rsidRDefault="0094352E">
            <w:pPr>
              <w:rPr>
                <w:sz w:val="24"/>
              </w:rPr>
            </w:pPr>
          </w:p>
        </w:tc>
        <w:tc>
          <w:tcPr>
            <w:tcW w:w="7771" w:type="dxa"/>
          </w:tcPr>
          <w:p w:rsidR="0094352E" w:rsidRPr="00E810E7" w:rsidRDefault="0094352E" w:rsidP="00FA4A96">
            <w:pPr>
              <w:pStyle w:val="Heading2"/>
              <w:rPr>
                <w:sz w:val="24"/>
              </w:rPr>
            </w:pPr>
          </w:p>
        </w:tc>
      </w:tr>
    </w:tbl>
    <w:p w:rsidR="00E46B2C" w:rsidRPr="00E810E7" w:rsidRDefault="00E46B2C" w:rsidP="006C2477">
      <w:pPr>
        <w:rPr>
          <w:sz w:val="24"/>
        </w:rPr>
      </w:pPr>
    </w:p>
    <w:sectPr w:rsidR="00E46B2C" w:rsidRPr="00E810E7">
      <w:footerReference w:type="default" r:id="rId16"/>
      <w:pgSz w:w="12240" w:h="15840" w:code="1"/>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468B" w:rsidRDefault="004A468B">
      <w:pPr>
        <w:spacing w:before="0" w:after="0" w:line="240" w:lineRule="auto"/>
      </w:pPr>
      <w:r>
        <w:separator/>
      </w:r>
    </w:p>
  </w:endnote>
  <w:endnote w:type="continuationSeparator" w:id="0">
    <w:p w:rsidR="004A468B" w:rsidRDefault="004A468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Description w:val="Footer table"/>
    </w:tblPr>
    <w:tblGrid>
      <w:gridCol w:w="5035"/>
      <w:gridCol w:w="5045"/>
    </w:tblGrid>
    <w:tr w:rsidR="00E46B2C">
      <w:tc>
        <w:tcPr>
          <w:tcW w:w="5148" w:type="dxa"/>
        </w:tcPr>
        <w:p w:rsidR="00E46B2C" w:rsidRDefault="00750CC9">
          <w:pPr>
            <w:pStyle w:val="Footer"/>
          </w:pPr>
          <w:r>
            <w:t xml:space="preserve">Page | </w:t>
          </w:r>
          <w:r>
            <w:fldChar w:fldCharType="begin"/>
          </w:r>
          <w:r>
            <w:instrText xml:space="preserve"> PAGE   \* MERGEFORMAT </w:instrText>
          </w:r>
          <w:r>
            <w:fldChar w:fldCharType="separate"/>
          </w:r>
          <w:r w:rsidR="00702AFB">
            <w:rPr>
              <w:noProof/>
            </w:rPr>
            <w:t>2</w:t>
          </w:r>
          <w:r>
            <w:fldChar w:fldCharType="end"/>
          </w:r>
        </w:p>
      </w:tc>
      <w:sdt>
        <w:sdtPr>
          <w:alias w:val="Your Name"/>
          <w:tag w:val=""/>
          <w:id w:val="-1352728942"/>
          <w:placeholder>
            <w:docPart w:val="6631CB6EB33E49D3B419635D5BD94C86"/>
          </w:placeholder>
          <w:dataBinding w:prefixMappings="xmlns:ns0='http://purl.org/dc/elements/1.1/' xmlns:ns1='http://schemas.openxmlformats.org/package/2006/metadata/core-properties' " w:xpath="/ns1:coreProperties[1]/ns0:creator[1]" w:storeItemID="{6C3C8BC8-F283-45AE-878A-BAB7291924A1}"/>
          <w:text/>
        </w:sdtPr>
        <w:sdtEndPr/>
        <w:sdtContent>
          <w:tc>
            <w:tcPr>
              <w:tcW w:w="5148" w:type="dxa"/>
            </w:tcPr>
            <w:p w:rsidR="00E46B2C" w:rsidRDefault="004E305B">
              <w:pPr>
                <w:pStyle w:val="Footer"/>
                <w:jc w:val="right"/>
              </w:pPr>
              <w:r>
                <w:t>RAJ BHARATH KANNAN</w:t>
              </w:r>
            </w:p>
          </w:tc>
        </w:sdtContent>
      </w:sdt>
    </w:tr>
  </w:tbl>
  <w:p w:rsidR="00E46B2C" w:rsidRDefault="00E46B2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468B" w:rsidRDefault="004A468B">
      <w:pPr>
        <w:spacing w:before="0" w:after="0" w:line="240" w:lineRule="auto"/>
      </w:pPr>
      <w:r>
        <w:separator/>
      </w:r>
    </w:p>
  </w:footnote>
  <w:footnote w:type="continuationSeparator" w:id="0">
    <w:p w:rsidR="004A468B" w:rsidRDefault="004A468B">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DF1CCB"/>
    <w:multiLevelType w:val="hybridMultilevel"/>
    <w:tmpl w:val="A90CDC1A"/>
    <w:lvl w:ilvl="0" w:tplc="F0904AC2">
      <w:start w:val="1"/>
      <w:numFmt w:val="bullet"/>
      <w:lvlText w:val="►"/>
      <w:lvlJc w:val="left"/>
      <w:pPr>
        <w:ind w:left="720" w:hanging="360"/>
      </w:pPr>
      <w:rPr>
        <w:rFonts w:ascii="Century Gothic" w:hAnsi="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3A37EF"/>
    <w:multiLevelType w:val="hybridMultilevel"/>
    <w:tmpl w:val="0A84A7B4"/>
    <w:lvl w:ilvl="0" w:tplc="F0904AC2">
      <w:start w:val="1"/>
      <w:numFmt w:val="bullet"/>
      <w:lvlText w:val="►"/>
      <w:lvlJc w:val="left"/>
      <w:pPr>
        <w:ind w:left="720" w:hanging="360"/>
      </w:pPr>
      <w:rPr>
        <w:rFonts w:ascii="Century Gothic" w:hAnsi="Century Gothic"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A96"/>
    <w:rsid w:val="00075AF7"/>
    <w:rsid w:val="00096BD6"/>
    <w:rsid w:val="000A0188"/>
    <w:rsid w:val="001C0247"/>
    <w:rsid w:val="002F5A7F"/>
    <w:rsid w:val="004A1333"/>
    <w:rsid w:val="004A468B"/>
    <w:rsid w:val="004E305B"/>
    <w:rsid w:val="006068EF"/>
    <w:rsid w:val="006C2477"/>
    <w:rsid w:val="00702AFB"/>
    <w:rsid w:val="00750CC9"/>
    <w:rsid w:val="007A1C7E"/>
    <w:rsid w:val="0081636B"/>
    <w:rsid w:val="0094352E"/>
    <w:rsid w:val="00B61D00"/>
    <w:rsid w:val="00B923E9"/>
    <w:rsid w:val="00C236A0"/>
    <w:rsid w:val="00C574FA"/>
    <w:rsid w:val="00C63278"/>
    <w:rsid w:val="00CB3AF1"/>
    <w:rsid w:val="00E46B2C"/>
    <w:rsid w:val="00E810E7"/>
    <w:rsid w:val="00FA4A96"/>
    <w:rsid w:val="00FD027A"/>
    <w:rsid w:val="00FD0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C18F20-D1DD-4D86-865C-0F664C87A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lsdException w:name="heading 4" w:semiHidden="1" w:uiPriority="18" w:unhideWhenUsed="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unhideWhenUsed/>
    <w:qFormat/>
    <w:pPr>
      <w:jc w:val="right"/>
      <w:outlineLvl w:val="0"/>
    </w:pPr>
    <w:rPr>
      <w:rFonts w:asciiTheme="majorHAnsi" w:eastAsiaTheme="majorEastAsia" w:hAnsiTheme="majorHAnsi" w:cstheme="majorBidi"/>
      <w:caps/>
      <w:color w:val="418AB3" w:themeColor="accent1"/>
      <w:sz w:val="21"/>
      <w:szCs w:val="21"/>
    </w:rPr>
  </w:style>
  <w:style w:type="paragraph" w:styleId="Heading2">
    <w:name w:val="heading 2"/>
    <w:basedOn w:val="Normal"/>
    <w:next w:val="Normal"/>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9"/>
    <w:unhideWhenUsed/>
    <w:pPr>
      <w:keepNext/>
      <w:keepLines/>
      <w:spacing w:before="200" w:after="0"/>
      <w:outlineLvl w:val="2"/>
    </w:pPr>
    <w:rPr>
      <w:rFonts w:asciiTheme="majorHAnsi" w:eastAsiaTheme="majorEastAsia" w:hAnsiTheme="majorHAnsi" w:cstheme="majorBidi"/>
      <w:b/>
      <w:bCs/>
      <w:color w:val="418AB3" w:themeColor="accent1"/>
      <w14:ligatures w14:val="standardContextual"/>
    </w:rPr>
  </w:style>
  <w:style w:type="paragraph" w:styleId="Heading4">
    <w:name w:val="heading 4"/>
    <w:basedOn w:val="Normal"/>
    <w:next w:val="Normal"/>
    <w:link w:val="Heading4Char"/>
    <w:uiPriority w:val="9"/>
    <w:semiHidden/>
    <w:unhideWhenUsed/>
    <w:pPr>
      <w:keepNext/>
      <w:keepLines/>
      <w:spacing w:before="200" w:after="0"/>
      <w:outlineLvl w:val="3"/>
    </w:pPr>
    <w:rPr>
      <w:rFonts w:asciiTheme="majorHAnsi" w:eastAsiaTheme="majorEastAsia" w:hAnsiTheme="majorHAnsi" w:cstheme="majorBidi"/>
      <w:b/>
      <w:bCs/>
      <w:i/>
      <w:iCs/>
      <w:color w:val="418AB3"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04458"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04458"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1"/>
    <w:unhideWhenUsed/>
    <w:pPr>
      <w:spacing w:after="0" w:line="240" w:lineRule="auto"/>
    </w:pPr>
  </w:style>
  <w:style w:type="character" w:customStyle="1" w:styleId="FooterChar">
    <w:name w:val="Footer Char"/>
    <w:basedOn w:val="DefaultParagraphFont"/>
    <w:link w:val="Footer"/>
    <w:uiPriority w:val="1"/>
    <w:rPr>
      <w:kern w:val="20"/>
    </w:rPr>
  </w:style>
  <w:style w:type="paragraph" w:customStyle="1" w:styleId="ResumeText">
    <w:name w:val="Resume Text"/>
    <w:basedOn w:val="Normal"/>
    <w:qFormat/>
    <w:pPr>
      <w:spacing w:after="40"/>
      <w:ind w:right="1440"/>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18AB3"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18AB3"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04458"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04458"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tblPr>
      <w:tblInd w:w="0" w:type="dxa"/>
      <w:tblBorders>
        <w:insideH w:val="single" w:sz="4" w:space="0" w:color="418AB3" w:themeColor="accent1"/>
      </w:tblBorders>
      <w:tblCellMar>
        <w:top w:w="144" w:type="dxa"/>
        <w:left w:w="0" w:type="dxa"/>
        <w:bottom w:w="144" w:type="dxa"/>
        <w:right w:w="0" w:type="dxa"/>
      </w:tblCellMar>
    </w:tblPr>
  </w:style>
  <w:style w:type="table" w:customStyle="1" w:styleId="LetterTable">
    <w:name w:val="Letter Table"/>
    <w:basedOn w:val="Table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418AB3" w:themeColor="accent1"/>
        <w:sz w:val="22"/>
      </w:rPr>
    </w:tblStylePr>
    <w:tblStylePr w:type="firstCol">
      <w:rPr>
        <w:b/>
      </w:rPr>
    </w:tblStylePr>
  </w:style>
  <w:style w:type="character" w:styleId="Emphasis">
    <w:name w:val="Emphasis"/>
    <w:basedOn w:val="DefaultParagraphFont"/>
    <w:unhideWhenUsed/>
    <w:qFormat/>
    <w:rPr>
      <w:color w:val="418AB3" w:themeColor="accent1"/>
    </w:rPr>
  </w:style>
  <w:style w:type="paragraph" w:customStyle="1" w:styleId="ContactInfo">
    <w:name w:val="Contact Info"/>
    <w:basedOn w:val="Normal"/>
    <w:qFormat/>
    <w:pPr>
      <w:spacing w:after="0" w:line="240" w:lineRule="auto"/>
      <w:jc w:val="right"/>
    </w:pPr>
    <w:rPr>
      <w:sz w:val="18"/>
      <w:szCs w:val="18"/>
    </w:rPr>
  </w:style>
  <w:style w:type="paragraph" w:customStyle="1" w:styleId="Name">
    <w:name w:val="Name"/>
    <w:basedOn w:val="Normal"/>
    <w:next w:val="Normal"/>
    <w:qFormat/>
    <w:pPr>
      <w:pBdr>
        <w:top w:val="single" w:sz="4" w:space="4" w:color="418AB3" w:themeColor="accent1"/>
        <w:left w:val="single" w:sz="4" w:space="6" w:color="418AB3" w:themeColor="accent1"/>
        <w:bottom w:val="single" w:sz="4" w:space="4" w:color="418AB3" w:themeColor="accent1"/>
        <w:right w:val="single" w:sz="4" w:space="6" w:color="418AB3" w:themeColor="accent1"/>
      </w:pBdr>
      <w:shd w:val="clear" w:color="auto" w:fill="418AB3" w:themeFill="accent1"/>
      <w:spacing w:before="240"/>
      <w:ind w:left="144" w:right="144"/>
    </w:pPr>
    <w:rPr>
      <w:rFonts w:asciiTheme="majorHAnsi" w:eastAsiaTheme="majorEastAsia" w:hAnsiTheme="majorHAnsi" w:cstheme="majorBidi"/>
      <w:caps/>
      <w:color w:val="FFFFFF" w:themeColor="background1"/>
      <w:sz w:val="32"/>
      <w:szCs w:val="32"/>
    </w:rPr>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character" w:styleId="Hyperlink">
    <w:name w:val="Hyperlink"/>
    <w:basedOn w:val="DefaultParagraphFont"/>
    <w:uiPriority w:val="99"/>
    <w:unhideWhenUsed/>
    <w:rsid w:val="00FD027A"/>
    <w:rPr>
      <w:color w:val="F59E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rive.google.com/folderview?id=0B0olq7uBuQhkUXZCMlA3U2JmbnM&amp;usp=sharing" TargetMode="Externa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play.google.com/store/apps/details?id=com.vanaras.shakeshak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lay.google.com/store/apps/details?id=com.dofu.meetinghallapp" TargetMode="External"/><Relationship Id="rId5" Type="http://schemas.openxmlformats.org/officeDocument/2006/relationships/settings" Target="settings.xml"/><Relationship Id="rId15" Type="http://schemas.openxmlformats.org/officeDocument/2006/relationships/hyperlink" Target="https://github.com/tncma/LIGHT-A-DREAM" TargetMode="External"/><Relationship Id="rId10" Type="http://schemas.openxmlformats.org/officeDocument/2006/relationships/hyperlink" Target="mailto:rbrajbharath1@gmail.com"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bitbucket.org/" TargetMode="External"/><Relationship Id="rId14" Type="http://schemas.openxmlformats.org/officeDocument/2006/relationships/hyperlink" Target="https://bitbucket.org/dofu/ezalarm/overview"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NESWARI\AppData\Roaming\Microsoft\Templates\Functional%20resume%20(Minimalist%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9DC49C3AF5541DC81822A73B2420A59"/>
        <w:category>
          <w:name w:val="General"/>
          <w:gallery w:val="placeholder"/>
        </w:category>
        <w:types>
          <w:type w:val="bbPlcHdr"/>
        </w:types>
        <w:behaviors>
          <w:behavior w:val="content"/>
        </w:behaviors>
        <w:guid w:val="{BB9C0405-2D0A-44AA-BEC3-7A15DD0436ED}"/>
      </w:docPartPr>
      <w:docPartBody>
        <w:p w:rsidR="003B328F" w:rsidRDefault="002F4976">
          <w:pPr>
            <w:pStyle w:val="A9DC49C3AF5541DC81822A73B2420A59"/>
          </w:pPr>
          <w:r>
            <w:rPr>
              <w:rStyle w:val="PlaceholderText"/>
            </w:rPr>
            <w:t>[Author]</w:t>
          </w:r>
        </w:p>
      </w:docPartBody>
    </w:docPart>
    <w:docPart>
      <w:docPartPr>
        <w:name w:val="6631CB6EB33E49D3B419635D5BD94C86"/>
        <w:category>
          <w:name w:val="General"/>
          <w:gallery w:val="placeholder"/>
        </w:category>
        <w:types>
          <w:type w:val="bbPlcHdr"/>
        </w:types>
        <w:behaviors>
          <w:behavior w:val="content"/>
        </w:behaviors>
        <w:guid w:val="{3F696627-EA1B-4FB1-9C48-5445484BF872}"/>
      </w:docPartPr>
      <w:docPartBody>
        <w:p w:rsidR="003B328F" w:rsidRDefault="002F4976">
          <w:pPr>
            <w:pStyle w:val="6631CB6EB33E49D3B419635D5BD94C86"/>
          </w:pPr>
          <w:r>
            <w:t>You might want to include your GPA here and a brief summary of relevant coursework, awards, and honors.</w:t>
          </w:r>
        </w:p>
      </w:docPartBody>
    </w:docPart>
    <w:docPart>
      <w:docPartPr>
        <w:name w:val="A40D4C1469DD467BA75809FD9663612C"/>
        <w:category>
          <w:name w:val="General"/>
          <w:gallery w:val="placeholder"/>
        </w:category>
        <w:types>
          <w:type w:val="bbPlcHdr"/>
        </w:types>
        <w:behaviors>
          <w:behavior w:val="content"/>
        </w:behaviors>
        <w:guid w:val="{C88BB575-63B8-4B80-BBF9-7FE6AA450AAA}"/>
      </w:docPartPr>
      <w:docPartBody>
        <w:p w:rsidR="003B328F" w:rsidRDefault="004B6176" w:rsidP="004B6176">
          <w:pPr>
            <w:pStyle w:val="A40D4C1469DD467BA75809FD9663612C"/>
          </w:pPr>
          <w:r>
            <w:rPr>
              <w:rStyle w:val="PlaceholderText"/>
            </w:rPr>
            <w:t>Enter any content that you want to repeat, including other content controls. You can also insert this control around table rows in order to repeat parts of a table.</w:t>
          </w:r>
        </w:p>
      </w:docPartBody>
    </w:docPart>
    <w:docPart>
      <w:docPartPr>
        <w:name w:val="0A7A7CF33C594874B5363AA31F79EFA0"/>
        <w:category>
          <w:name w:val="General"/>
          <w:gallery w:val="placeholder"/>
        </w:category>
        <w:types>
          <w:type w:val="bbPlcHdr"/>
        </w:types>
        <w:behaviors>
          <w:behavior w:val="content"/>
        </w:behaviors>
        <w:guid w:val="{5EE258EA-9542-4DD9-89A8-B9E4D4C857AF}"/>
      </w:docPartPr>
      <w:docPartBody>
        <w:p w:rsidR="003B328F" w:rsidRDefault="004B6176" w:rsidP="004B6176">
          <w:pPr>
            <w:pStyle w:val="0A7A7CF33C594874B5363AA31F79EFA0"/>
          </w:pPr>
          <w:r>
            <w:rPr>
              <w:rStyle w:val="PlaceholderText"/>
            </w:rPr>
            <w:t>[field or area of accomplishment</w:t>
          </w:r>
        </w:p>
      </w:docPartBody>
    </w:docPart>
    <w:docPart>
      <w:docPartPr>
        <w:name w:val="F54438D2C7AB45058725D05D4AEA8FD6"/>
        <w:category>
          <w:name w:val="General"/>
          <w:gallery w:val="placeholder"/>
        </w:category>
        <w:types>
          <w:type w:val="bbPlcHdr"/>
        </w:types>
        <w:behaviors>
          <w:behavior w:val="content"/>
        </w:behaviors>
        <w:guid w:val="{2251F2CA-A164-4000-90A5-B3C7D8A6C340}"/>
      </w:docPartPr>
      <w:docPartBody>
        <w:p w:rsidR="003B328F" w:rsidRDefault="004B6176" w:rsidP="004B6176">
          <w:pPr>
            <w:pStyle w:val="F54438D2C7AB45058725D05D4AEA8FD6"/>
          </w:pPr>
          <w:r>
            <w:rPr>
              <w:rStyle w:val="PlaceholderText"/>
            </w:rPr>
            <w:t>[field or area of accomplishment</w:t>
          </w:r>
        </w:p>
      </w:docPartBody>
    </w:docPart>
    <w:docPart>
      <w:docPartPr>
        <w:name w:val="76321CBAA80A43E281492306A2EC2DDD"/>
        <w:category>
          <w:name w:val="General"/>
          <w:gallery w:val="placeholder"/>
        </w:category>
        <w:types>
          <w:type w:val="bbPlcHdr"/>
        </w:types>
        <w:behaviors>
          <w:behavior w:val="content"/>
        </w:behaviors>
        <w:guid w:val="{86A05150-3E29-4412-906E-227D4EAA3444}"/>
      </w:docPartPr>
      <w:docPartBody>
        <w:p w:rsidR="003B328F" w:rsidRDefault="004B6176" w:rsidP="004B6176">
          <w:pPr>
            <w:pStyle w:val="76321CBAA80A43E281492306A2EC2DDD"/>
          </w:pPr>
          <w:r>
            <w:rPr>
              <w:rStyle w:val="PlaceholderText"/>
            </w:rPr>
            <w:t>[field or area of accomplishment</w:t>
          </w:r>
        </w:p>
      </w:docPartBody>
    </w:docPart>
    <w:docPart>
      <w:docPartPr>
        <w:name w:val="9205658ABC05424FBFA30B1D6E1D79E9"/>
        <w:category>
          <w:name w:val="General"/>
          <w:gallery w:val="placeholder"/>
        </w:category>
        <w:types>
          <w:type w:val="bbPlcHdr"/>
        </w:types>
        <w:behaviors>
          <w:behavior w:val="content"/>
        </w:behaviors>
        <w:guid w:val="{7AF02B2B-F1D5-4595-BD0D-46DEE8751CEA}"/>
      </w:docPartPr>
      <w:docPartBody>
        <w:p w:rsidR="003B328F" w:rsidRDefault="004B6176" w:rsidP="004B6176">
          <w:pPr>
            <w:pStyle w:val="9205658ABC05424FBFA30B1D6E1D79E9"/>
          </w:pPr>
          <w:r>
            <w:t>[Professional or technical skills]</w:t>
          </w:r>
        </w:p>
      </w:docPartBody>
    </w:docPart>
    <w:docPart>
      <w:docPartPr>
        <w:name w:val="965BA532E9B04915BAEFB22DC24A1172"/>
        <w:category>
          <w:name w:val="General"/>
          <w:gallery w:val="placeholder"/>
        </w:category>
        <w:types>
          <w:type w:val="bbPlcHdr"/>
        </w:types>
        <w:behaviors>
          <w:behavior w:val="content"/>
        </w:behaviors>
        <w:guid w:val="{D07603CF-E512-44EC-AD7D-EB2F041C28FB}"/>
      </w:docPartPr>
      <w:docPartBody>
        <w:p w:rsidR="003B328F" w:rsidRDefault="004B6176" w:rsidP="004B6176">
          <w:pPr>
            <w:pStyle w:val="965BA532E9B04915BAEFB22DC24A1172"/>
          </w:pPr>
          <w:r>
            <w:t>[Professional or technical skills]</w:t>
          </w:r>
        </w:p>
      </w:docPartBody>
    </w:docPart>
    <w:docPart>
      <w:docPartPr>
        <w:name w:val="F0AB8F78322447CEB3F45C9B158A06F1"/>
        <w:category>
          <w:name w:val="General"/>
          <w:gallery w:val="placeholder"/>
        </w:category>
        <w:types>
          <w:type w:val="bbPlcHdr"/>
        </w:types>
        <w:behaviors>
          <w:behavior w:val="content"/>
        </w:behaviors>
        <w:guid w:val="{7316060D-8D87-473E-BDC4-A39DECBD660B}"/>
      </w:docPartPr>
      <w:docPartBody>
        <w:p w:rsidR="003B328F" w:rsidRDefault="004B6176" w:rsidP="004B6176">
          <w:pPr>
            <w:pStyle w:val="F0AB8F78322447CEB3F45C9B158A06F1"/>
          </w:pPr>
          <w:r>
            <w:t>[Professional or technical skills]</w:t>
          </w:r>
        </w:p>
      </w:docPartBody>
    </w:docPart>
    <w:docPart>
      <w:docPartPr>
        <w:name w:val="F687F9C7182F45BE953F7D9BFE81A282"/>
        <w:category>
          <w:name w:val="General"/>
          <w:gallery w:val="placeholder"/>
        </w:category>
        <w:types>
          <w:type w:val="bbPlcHdr"/>
        </w:types>
        <w:behaviors>
          <w:behavior w:val="content"/>
        </w:behaviors>
        <w:guid w:val="{A270B09F-26F2-4F01-AA38-45EA6CD73BA9}"/>
      </w:docPartPr>
      <w:docPartBody>
        <w:p w:rsidR="003B328F" w:rsidRDefault="004B6176" w:rsidP="004B6176">
          <w:pPr>
            <w:pStyle w:val="F687F9C7182F45BE953F7D9BFE81A282"/>
          </w:pPr>
          <w:r>
            <w:t>[Professional or technical skills]</w:t>
          </w:r>
        </w:p>
      </w:docPartBody>
    </w:docPart>
    <w:docPart>
      <w:docPartPr>
        <w:name w:val="1D508B15AFD0404392DBB250D836AEB6"/>
        <w:category>
          <w:name w:val="General"/>
          <w:gallery w:val="placeholder"/>
        </w:category>
        <w:types>
          <w:type w:val="bbPlcHdr"/>
        </w:types>
        <w:behaviors>
          <w:behavior w:val="content"/>
        </w:behaviors>
        <w:guid w:val="{9FAE922D-F1C2-4D3D-BF6F-B606458EA212}"/>
      </w:docPartPr>
      <w:docPartBody>
        <w:p w:rsidR="003B328F" w:rsidRDefault="004B6176" w:rsidP="004B6176">
          <w:pPr>
            <w:pStyle w:val="1D508B15AFD0404392DBB250D836AEB6"/>
          </w:pPr>
          <w:r>
            <w:rPr>
              <w:rStyle w:val="PlaceholderText"/>
            </w:rPr>
            <w:t>Enter any content that you want to repeat, including other content controls. You can also insert this control around table rows in order to repeat parts of a table.</w:t>
          </w:r>
        </w:p>
      </w:docPartBody>
    </w:docPart>
    <w:docPart>
      <w:docPartPr>
        <w:name w:val="3BAF0D50103F4B00BB9FFCF66096CB1D"/>
        <w:category>
          <w:name w:val="General"/>
          <w:gallery w:val="placeholder"/>
        </w:category>
        <w:types>
          <w:type w:val="bbPlcHdr"/>
        </w:types>
        <w:behaviors>
          <w:behavior w:val="content"/>
        </w:behaviors>
        <w:guid w:val="{344D45E6-4966-4E22-A325-CC5E8938B288}"/>
      </w:docPartPr>
      <w:docPartBody>
        <w:p w:rsidR="003B328F" w:rsidRDefault="004B6176" w:rsidP="004B6176">
          <w:pPr>
            <w:pStyle w:val="3BAF0D50103F4B00BB9FFCF66096CB1D"/>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6176"/>
    <w:rsid w:val="002F4976"/>
    <w:rsid w:val="003B328F"/>
    <w:rsid w:val="004B6176"/>
    <w:rsid w:val="00B27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E37CE5975E74040A1C1496A91C5F445">
    <w:name w:val="EE37CE5975E74040A1C1496A91C5F445"/>
  </w:style>
  <w:style w:type="paragraph" w:customStyle="1" w:styleId="AE737442398C42D7922E15A2ECF2A238">
    <w:name w:val="AE737442398C42D7922E15A2ECF2A238"/>
  </w:style>
  <w:style w:type="paragraph" w:customStyle="1" w:styleId="4BB04CE0756C42C6B84BF7A33BA5A569">
    <w:name w:val="4BB04CE0756C42C6B84BF7A33BA5A569"/>
  </w:style>
  <w:style w:type="paragraph" w:customStyle="1" w:styleId="BF93737169FD4A809304DD22A39884EA">
    <w:name w:val="BF93737169FD4A809304DD22A39884EA"/>
  </w:style>
  <w:style w:type="character" w:styleId="Emphasis">
    <w:name w:val="Emphasis"/>
    <w:basedOn w:val="DefaultParagraphFont"/>
    <w:unhideWhenUsed/>
    <w:qFormat/>
    <w:rPr>
      <w:color w:val="5B9BD5" w:themeColor="accent1"/>
    </w:rPr>
  </w:style>
  <w:style w:type="paragraph" w:customStyle="1" w:styleId="665BF3BAE8724C0B950B7EB16567F6DE">
    <w:name w:val="665BF3BAE8724C0B950B7EB16567F6DE"/>
  </w:style>
  <w:style w:type="character" w:styleId="PlaceholderText">
    <w:name w:val="Placeholder Text"/>
    <w:basedOn w:val="DefaultParagraphFont"/>
    <w:uiPriority w:val="99"/>
    <w:semiHidden/>
    <w:rsid w:val="004B6176"/>
    <w:rPr>
      <w:color w:val="808080"/>
    </w:rPr>
  </w:style>
  <w:style w:type="paragraph" w:customStyle="1" w:styleId="A9DC49C3AF5541DC81822A73B2420A59">
    <w:name w:val="A9DC49C3AF5541DC81822A73B2420A59"/>
  </w:style>
  <w:style w:type="paragraph" w:customStyle="1" w:styleId="97E4E5D49178400A96217A28DE32F3A3">
    <w:name w:val="97E4E5D49178400A96217A28DE32F3A3"/>
  </w:style>
  <w:style w:type="paragraph" w:customStyle="1" w:styleId="CD615CBFDB1F4489A73D9D683418AA50">
    <w:name w:val="CD615CBFDB1F4489A73D9D683418AA50"/>
  </w:style>
  <w:style w:type="paragraph" w:customStyle="1" w:styleId="9D0A1EE429C24F168E84E18AB7A0D084">
    <w:name w:val="9D0A1EE429C24F168E84E18AB7A0D084"/>
  </w:style>
  <w:style w:type="paragraph" w:customStyle="1" w:styleId="E28B66CC0BEB426D959A9C55BFCBE7C3">
    <w:name w:val="E28B66CC0BEB426D959A9C55BFCBE7C3"/>
  </w:style>
  <w:style w:type="paragraph" w:customStyle="1" w:styleId="4BD9CB4390CB4B95BBA5D72ABFE89625">
    <w:name w:val="4BD9CB4390CB4B95BBA5D72ABFE89625"/>
  </w:style>
  <w:style w:type="paragraph" w:customStyle="1" w:styleId="84AC748195444707B67077E3FB11B01C">
    <w:name w:val="84AC748195444707B67077E3FB11B01C"/>
  </w:style>
  <w:style w:type="paragraph" w:customStyle="1" w:styleId="A1838E3793A84CF8907B5E113F8016FB">
    <w:name w:val="A1838E3793A84CF8907B5E113F8016FB"/>
  </w:style>
  <w:style w:type="paragraph" w:customStyle="1" w:styleId="E93A12A4AC514EC183360D795BD01CFF">
    <w:name w:val="E93A12A4AC514EC183360D795BD01CFF"/>
  </w:style>
  <w:style w:type="paragraph" w:customStyle="1" w:styleId="FFA8D051AF684B6C9612042CC3D9B11F">
    <w:name w:val="FFA8D051AF684B6C9612042CC3D9B11F"/>
  </w:style>
  <w:style w:type="paragraph" w:customStyle="1" w:styleId="6631CB6EB33E49D3B419635D5BD94C86">
    <w:name w:val="6631CB6EB33E49D3B419635D5BD94C86"/>
  </w:style>
  <w:style w:type="paragraph" w:customStyle="1" w:styleId="E93381D233B04F359EC2B61D4068D31F">
    <w:name w:val="E93381D233B04F359EC2B61D4068D31F"/>
  </w:style>
  <w:style w:type="paragraph" w:customStyle="1" w:styleId="58B015BD5856435A8FC3A9EC79F9290D">
    <w:name w:val="58B015BD5856435A8FC3A9EC79F9290D"/>
  </w:style>
  <w:style w:type="paragraph" w:customStyle="1" w:styleId="4269DBEFABC843F6ACA744DC42C925BD">
    <w:name w:val="4269DBEFABC843F6ACA744DC42C925BD"/>
  </w:style>
  <w:style w:type="paragraph" w:customStyle="1" w:styleId="9F7BED9D2D78416B8FC027BA5A89AD5D">
    <w:name w:val="9F7BED9D2D78416B8FC027BA5A89AD5D"/>
    <w:rsid w:val="004B6176"/>
  </w:style>
  <w:style w:type="paragraph" w:customStyle="1" w:styleId="F660F4E9797349838F13A38E7B542234">
    <w:name w:val="F660F4E9797349838F13A38E7B542234"/>
    <w:rsid w:val="004B6176"/>
  </w:style>
  <w:style w:type="paragraph" w:customStyle="1" w:styleId="D54B1AF8BDF94CD086BB1A7117994860">
    <w:name w:val="D54B1AF8BDF94CD086BB1A7117994860"/>
    <w:rsid w:val="004B6176"/>
  </w:style>
  <w:style w:type="paragraph" w:customStyle="1" w:styleId="535AF8FB25F640DA9B3745A17994A4E2">
    <w:name w:val="535AF8FB25F640DA9B3745A17994A4E2"/>
    <w:rsid w:val="004B6176"/>
  </w:style>
  <w:style w:type="paragraph" w:customStyle="1" w:styleId="5F57B925D4714E2BBA5C0018F9FE2725">
    <w:name w:val="5F57B925D4714E2BBA5C0018F9FE2725"/>
    <w:rsid w:val="004B6176"/>
  </w:style>
  <w:style w:type="paragraph" w:customStyle="1" w:styleId="159ADE39BFBE4707AC5ED96F3B75D1AF">
    <w:name w:val="159ADE39BFBE4707AC5ED96F3B75D1AF"/>
    <w:rsid w:val="004B6176"/>
  </w:style>
  <w:style w:type="paragraph" w:customStyle="1" w:styleId="CAE849192CA44442B65C6679A133E76C">
    <w:name w:val="CAE849192CA44442B65C6679A133E76C"/>
    <w:rsid w:val="004B6176"/>
  </w:style>
  <w:style w:type="paragraph" w:customStyle="1" w:styleId="10FED644CD7F40F18C15A12FEAE24689">
    <w:name w:val="10FED644CD7F40F18C15A12FEAE24689"/>
    <w:rsid w:val="004B6176"/>
  </w:style>
  <w:style w:type="paragraph" w:customStyle="1" w:styleId="894D7D737B8A4D218CF0BADE0980DB25">
    <w:name w:val="894D7D737B8A4D218CF0BADE0980DB25"/>
    <w:rsid w:val="004B6176"/>
  </w:style>
  <w:style w:type="paragraph" w:customStyle="1" w:styleId="43EACE27086848B78FA090C0E863652A">
    <w:name w:val="43EACE27086848B78FA090C0E863652A"/>
    <w:rsid w:val="004B6176"/>
  </w:style>
  <w:style w:type="paragraph" w:customStyle="1" w:styleId="1E94C129B138404192F5866DC3509AEC">
    <w:name w:val="1E94C129B138404192F5866DC3509AEC"/>
    <w:rsid w:val="004B6176"/>
  </w:style>
  <w:style w:type="paragraph" w:customStyle="1" w:styleId="284DA79604C84FE9871E7CA0B9A2B15C">
    <w:name w:val="284DA79604C84FE9871E7CA0B9A2B15C"/>
    <w:rsid w:val="004B6176"/>
  </w:style>
  <w:style w:type="paragraph" w:customStyle="1" w:styleId="9D459E8E5AB94C818270DE7ECDFBE152">
    <w:name w:val="9D459E8E5AB94C818270DE7ECDFBE152"/>
    <w:rsid w:val="004B6176"/>
  </w:style>
  <w:style w:type="paragraph" w:customStyle="1" w:styleId="54C871BAD5CE435FB7294D1474647345">
    <w:name w:val="54C871BAD5CE435FB7294D1474647345"/>
    <w:rsid w:val="004B6176"/>
  </w:style>
  <w:style w:type="paragraph" w:customStyle="1" w:styleId="0FD02DC2ED4F4EEF85D2106D65D87AA5">
    <w:name w:val="0FD02DC2ED4F4EEF85D2106D65D87AA5"/>
    <w:rsid w:val="004B6176"/>
  </w:style>
  <w:style w:type="paragraph" w:customStyle="1" w:styleId="11FD6E89108D4190B509F20748F6EFE4">
    <w:name w:val="11FD6E89108D4190B509F20748F6EFE4"/>
    <w:rsid w:val="004B6176"/>
  </w:style>
  <w:style w:type="paragraph" w:customStyle="1" w:styleId="5606333242C2401B930530D1F3F18876">
    <w:name w:val="5606333242C2401B930530D1F3F18876"/>
    <w:rsid w:val="004B6176"/>
  </w:style>
  <w:style w:type="paragraph" w:customStyle="1" w:styleId="3602EFA527DA4C2587CB32011BBBB37E">
    <w:name w:val="3602EFA527DA4C2587CB32011BBBB37E"/>
    <w:rsid w:val="004B6176"/>
  </w:style>
  <w:style w:type="paragraph" w:customStyle="1" w:styleId="5D3CEA0D1F0449D59C380E8BF3576189">
    <w:name w:val="5D3CEA0D1F0449D59C380E8BF3576189"/>
    <w:rsid w:val="004B6176"/>
  </w:style>
  <w:style w:type="paragraph" w:customStyle="1" w:styleId="CEE22FC6099F41468509CD34147AEDE2">
    <w:name w:val="CEE22FC6099F41468509CD34147AEDE2"/>
    <w:rsid w:val="004B6176"/>
  </w:style>
  <w:style w:type="paragraph" w:customStyle="1" w:styleId="73D5D612E17046B892AB159B0018DD9A">
    <w:name w:val="73D5D612E17046B892AB159B0018DD9A"/>
    <w:rsid w:val="004B6176"/>
  </w:style>
  <w:style w:type="paragraph" w:customStyle="1" w:styleId="067746EDE6F74353AD5994E5974A489E">
    <w:name w:val="067746EDE6F74353AD5994E5974A489E"/>
    <w:rsid w:val="004B6176"/>
  </w:style>
  <w:style w:type="paragraph" w:customStyle="1" w:styleId="60F9B460046F47BE84002184E9BD939B">
    <w:name w:val="60F9B460046F47BE84002184E9BD939B"/>
    <w:rsid w:val="004B6176"/>
  </w:style>
  <w:style w:type="paragraph" w:customStyle="1" w:styleId="CA393495213F4D4C8CE7EA0D5267FC7A">
    <w:name w:val="CA393495213F4D4C8CE7EA0D5267FC7A"/>
    <w:rsid w:val="004B6176"/>
  </w:style>
  <w:style w:type="paragraph" w:customStyle="1" w:styleId="C1360D6D3CC4467CA74C76215370FD18">
    <w:name w:val="C1360D6D3CC4467CA74C76215370FD18"/>
    <w:rsid w:val="004B6176"/>
  </w:style>
  <w:style w:type="paragraph" w:customStyle="1" w:styleId="721DBE81EE9F4ED39C67BA7C037E9B51">
    <w:name w:val="721DBE81EE9F4ED39C67BA7C037E9B51"/>
    <w:rsid w:val="004B6176"/>
  </w:style>
  <w:style w:type="paragraph" w:customStyle="1" w:styleId="A257F992AB564953B808565AF2F18C73">
    <w:name w:val="A257F992AB564953B808565AF2F18C73"/>
    <w:rsid w:val="004B6176"/>
  </w:style>
  <w:style w:type="paragraph" w:customStyle="1" w:styleId="4FB555D609DC479BABB088AC093C32D8">
    <w:name w:val="4FB555D609DC479BABB088AC093C32D8"/>
    <w:rsid w:val="004B6176"/>
  </w:style>
  <w:style w:type="paragraph" w:customStyle="1" w:styleId="49FB8190B86D4174B4B41B366B125FB8">
    <w:name w:val="49FB8190B86D4174B4B41B366B125FB8"/>
    <w:rsid w:val="004B6176"/>
  </w:style>
  <w:style w:type="paragraph" w:customStyle="1" w:styleId="9E14A56796094E57A0031C7A162D910C">
    <w:name w:val="9E14A56796094E57A0031C7A162D910C"/>
    <w:rsid w:val="004B6176"/>
  </w:style>
  <w:style w:type="paragraph" w:customStyle="1" w:styleId="12976F27212144CE8927938A02212500">
    <w:name w:val="12976F27212144CE8927938A02212500"/>
    <w:rsid w:val="004B6176"/>
  </w:style>
  <w:style w:type="paragraph" w:customStyle="1" w:styleId="D2B7E96EB8714AA980679F16682D74B0">
    <w:name w:val="D2B7E96EB8714AA980679F16682D74B0"/>
    <w:rsid w:val="004B6176"/>
  </w:style>
  <w:style w:type="paragraph" w:customStyle="1" w:styleId="40FF45A996F9482DB808D217258D1057">
    <w:name w:val="40FF45A996F9482DB808D217258D1057"/>
    <w:rsid w:val="004B6176"/>
  </w:style>
  <w:style w:type="paragraph" w:customStyle="1" w:styleId="32A276F1D57248A7A6BCDE643FFE63C5">
    <w:name w:val="32A276F1D57248A7A6BCDE643FFE63C5"/>
    <w:rsid w:val="004B6176"/>
  </w:style>
  <w:style w:type="paragraph" w:customStyle="1" w:styleId="65DEAF795E544EFA8A1AEB6513BECC0E">
    <w:name w:val="65DEAF795E544EFA8A1AEB6513BECC0E"/>
    <w:rsid w:val="004B6176"/>
  </w:style>
  <w:style w:type="paragraph" w:customStyle="1" w:styleId="A4C02FA42B934B6BA0AFA8D6BA59FE9B">
    <w:name w:val="A4C02FA42B934B6BA0AFA8D6BA59FE9B"/>
    <w:rsid w:val="004B6176"/>
  </w:style>
  <w:style w:type="paragraph" w:customStyle="1" w:styleId="96B76ADA3CF64157BAA82A119AA3BC76">
    <w:name w:val="96B76ADA3CF64157BAA82A119AA3BC76"/>
    <w:rsid w:val="004B6176"/>
  </w:style>
  <w:style w:type="paragraph" w:customStyle="1" w:styleId="B946A00DB6E84E73A9D371D926C6A4B8">
    <w:name w:val="B946A00DB6E84E73A9D371D926C6A4B8"/>
    <w:rsid w:val="004B6176"/>
  </w:style>
  <w:style w:type="paragraph" w:customStyle="1" w:styleId="9CC5C561CD6D45F5B5D87FC0C9ECCF50">
    <w:name w:val="9CC5C561CD6D45F5B5D87FC0C9ECCF50"/>
    <w:rsid w:val="004B6176"/>
  </w:style>
  <w:style w:type="paragraph" w:customStyle="1" w:styleId="A40D4C1469DD467BA75809FD9663612C">
    <w:name w:val="A40D4C1469DD467BA75809FD9663612C"/>
    <w:rsid w:val="004B6176"/>
  </w:style>
  <w:style w:type="paragraph" w:customStyle="1" w:styleId="0AFD6DFF704C4936850B25563F8296BD">
    <w:name w:val="0AFD6DFF704C4936850B25563F8296BD"/>
    <w:rsid w:val="004B6176"/>
  </w:style>
  <w:style w:type="paragraph" w:customStyle="1" w:styleId="2A3B2611F4A346F390F5BDD60D59D2DB">
    <w:name w:val="2A3B2611F4A346F390F5BDD60D59D2DB"/>
    <w:rsid w:val="004B6176"/>
  </w:style>
  <w:style w:type="paragraph" w:customStyle="1" w:styleId="0A7A7CF33C594874B5363AA31F79EFA0">
    <w:name w:val="0A7A7CF33C594874B5363AA31F79EFA0"/>
    <w:rsid w:val="004B6176"/>
  </w:style>
  <w:style w:type="paragraph" w:customStyle="1" w:styleId="F54438D2C7AB45058725D05D4AEA8FD6">
    <w:name w:val="F54438D2C7AB45058725D05D4AEA8FD6"/>
    <w:rsid w:val="004B6176"/>
  </w:style>
  <w:style w:type="paragraph" w:customStyle="1" w:styleId="76321CBAA80A43E281492306A2EC2DDD">
    <w:name w:val="76321CBAA80A43E281492306A2EC2DDD"/>
    <w:rsid w:val="004B6176"/>
  </w:style>
  <w:style w:type="paragraph" w:customStyle="1" w:styleId="9205658ABC05424FBFA30B1D6E1D79E9">
    <w:name w:val="9205658ABC05424FBFA30B1D6E1D79E9"/>
    <w:rsid w:val="004B6176"/>
  </w:style>
  <w:style w:type="paragraph" w:customStyle="1" w:styleId="965BA532E9B04915BAEFB22DC24A1172">
    <w:name w:val="965BA532E9B04915BAEFB22DC24A1172"/>
    <w:rsid w:val="004B6176"/>
  </w:style>
  <w:style w:type="paragraph" w:customStyle="1" w:styleId="F0AB8F78322447CEB3F45C9B158A06F1">
    <w:name w:val="F0AB8F78322447CEB3F45C9B158A06F1"/>
    <w:rsid w:val="004B6176"/>
  </w:style>
  <w:style w:type="paragraph" w:customStyle="1" w:styleId="F687F9C7182F45BE953F7D9BFE81A282">
    <w:name w:val="F687F9C7182F45BE953F7D9BFE81A282"/>
    <w:rsid w:val="004B6176"/>
  </w:style>
  <w:style w:type="paragraph" w:customStyle="1" w:styleId="1D508B15AFD0404392DBB250D836AEB6">
    <w:name w:val="1D508B15AFD0404392DBB250D836AEB6"/>
    <w:rsid w:val="004B6176"/>
  </w:style>
  <w:style w:type="paragraph" w:customStyle="1" w:styleId="3BAF0D50103F4B00BB9FFCF66096CB1D">
    <w:name w:val="3BAF0D50103F4B00BB9FFCF66096CB1D"/>
    <w:rsid w:val="004B61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usiness Set Blu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F725E2-5EB5-4963-AD57-B1E2DB38AC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Functional resume (Minimalist design).dotx</Template>
  <TotalTime>84</TotalTime>
  <Pages>3</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 BHARATH KANNAN</dc:creator>
  <cp:keywords/>
  <cp:lastModifiedBy>Raj Bharath</cp:lastModifiedBy>
  <cp:revision>20</cp:revision>
  <cp:lastPrinted>2014-07-15T18:24:00Z</cp:lastPrinted>
  <dcterms:created xsi:type="dcterms:W3CDTF">2014-07-15T17:36:00Z</dcterms:created>
  <dcterms:modified xsi:type="dcterms:W3CDTF">2014-07-15T19:08:00Z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TC034630699991</vt:lpwstr>
  </property>
</Properties>
</file>